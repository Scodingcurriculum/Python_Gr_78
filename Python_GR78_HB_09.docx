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602EF" w14:textId="77777777" w:rsidR="008D5A64" w:rsidRDefault="00677A88" w:rsidP="00AE415E"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FB0CC86" wp14:editId="5CA2E0DB">
                <wp:simplePos x="0" y="0"/>
                <wp:positionH relativeFrom="column">
                  <wp:posOffset>-441960</wp:posOffset>
                </wp:positionH>
                <wp:positionV relativeFrom="paragraph">
                  <wp:posOffset>2031365</wp:posOffset>
                </wp:positionV>
                <wp:extent cx="3360420" cy="335280"/>
                <wp:effectExtent l="0" t="0" r="11430" b="26670"/>
                <wp:wrapNone/>
                <wp:docPr id="59503439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335280"/>
                        </a:xfrm>
                        <a:prstGeom prst="rect">
                          <a:avLst/>
                        </a:prstGeom>
                        <a:solidFill>
                          <a:srgbClr val="24569F">
                            <a:alpha val="9098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CFB61" w14:textId="77777777" w:rsidR="00677A88" w:rsidRPr="00677A88" w:rsidRDefault="00677A88" w:rsidP="00677A88">
                            <w:pPr>
                              <w:ind w:firstLine="567"/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77A88"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</w:rPr>
                              <w:t>PREVIOUS HOMEWORK SOLUTION:</w:t>
                            </w:r>
                          </w:p>
                          <w:p w14:paraId="4CF45A55" w14:textId="77777777" w:rsidR="00677A88" w:rsidRDefault="00677A88" w:rsidP="00677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0CC86" id="Rectangle 14" o:spid="_x0000_s1026" style="position:absolute;margin-left:-34.8pt;margin-top:159.95pt;width:264.6pt;height:26.4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" fillcolor="#24569f" strokecolor="#0070c0" strokeweight="1pt">
                <v:fill opacity="59624f"/>
                <v:textbox>
                  <w:txbxContent>
                    <w:p w14:paraId="016CFB61" w14:textId="77777777" w:rsidR="00677A88" w:rsidRPr="00677A88" w:rsidRDefault="00677A88" w:rsidP="00677A88">
                      <w:pPr>
                        <w:ind w:firstLine="567"/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</w:rPr>
                      </w:pPr>
                      <w:r w:rsidRPr="00677A88"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</w:rPr>
                        <w:t>PREVIOUS HOMEWORK SOLUTION:</w:t>
                      </w:r>
                    </w:p>
                    <w:p w14:paraId="4CF45A55" w14:textId="77777777" w:rsidR="00677A88" w:rsidRDefault="00677A88" w:rsidP="00677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192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9929E4" wp14:editId="61E90517">
                <wp:simplePos x="0" y="0"/>
                <wp:positionH relativeFrom="column">
                  <wp:posOffset>4572000</wp:posOffset>
                </wp:positionH>
                <wp:positionV relativeFrom="paragraph">
                  <wp:posOffset>347345</wp:posOffset>
                </wp:positionV>
                <wp:extent cx="228727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1404620"/>
                        </a:xfrm>
                        <a:prstGeom prst="rect">
                          <a:avLst/>
                        </a:prstGeom>
                        <a:solidFill>
                          <a:srgbClr val="00337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C4F63" w14:textId="5B190FF7" w:rsidR="0033192C" w:rsidRPr="00E31797" w:rsidRDefault="0033192C" w:rsidP="0033192C">
                            <w:pPr>
                              <w:spacing w:after="0" w:line="360" w:lineRule="auto"/>
                              <w:rPr>
                                <w:rFonts w:ascii="Dosis Medium" w:hAnsi="Dosis Medium"/>
                              </w:rPr>
                            </w:pPr>
                            <w:r w:rsidRPr="00E31797">
                              <w:rPr>
                                <w:rFonts w:ascii="Dosis Medium" w:hAnsi="Dosis Medium"/>
                              </w:rPr>
                              <w:t xml:space="preserve">Grade: </w:t>
                            </w:r>
                            <w:r w:rsidR="008D2D8B">
                              <w:rPr>
                                <w:rFonts w:ascii="Dosis Medium" w:hAnsi="Dosis Medium"/>
                              </w:rPr>
                              <w:t>7 &amp; 8</w:t>
                            </w:r>
                          </w:p>
                          <w:p w14:paraId="2B7E6B59" w14:textId="70B4735E" w:rsidR="0033192C" w:rsidRPr="00E31797" w:rsidRDefault="0033192C" w:rsidP="0033192C">
                            <w:pPr>
                              <w:spacing w:after="0" w:line="360" w:lineRule="auto"/>
                              <w:rPr>
                                <w:rFonts w:ascii="Dosis Medium" w:hAnsi="Dosis Medium"/>
                              </w:rPr>
                            </w:pPr>
                            <w:r w:rsidRPr="00E31797">
                              <w:rPr>
                                <w:rFonts w:ascii="Dosis Medium" w:hAnsi="Dosis Medium"/>
                              </w:rPr>
                              <w:t>Module:</w:t>
                            </w:r>
                            <w:r w:rsidR="008D2D8B">
                              <w:rPr>
                                <w:rFonts w:ascii="Dosis Medium" w:hAnsi="Dosis Medium"/>
                              </w:rPr>
                              <w:t xml:space="preserve"> Python</w:t>
                            </w:r>
                          </w:p>
                          <w:p w14:paraId="2BE8FBC4" w14:textId="2D3FD388" w:rsidR="0033192C" w:rsidRPr="00E31797" w:rsidRDefault="0033192C" w:rsidP="0033192C">
                            <w:pPr>
                              <w:spacing w:after="0" w:line="360" w:lineRule="auto"/>
                              <w:rPr>
                                <w:rFonts w:ascii="Dosis Medium" w:hAnsi="Dosis Medium"/>
                              </w:rPr>
                            </w:pPr>
                            <w:r w:rsidRPr="00E31797">
                              <w:rPr>
                                <w:rFonts w:ascii="Dosis Medium" w:hAnsi="Dosis Medium"/>
                              </w:rPr>
                              <w:t>Lesson:</w:t>
                            </w:r>
                            <w:r w:rsidR="008D2D8B">
                              <w:rPr>
                                <w:rFonts w:ascii="Dosis Medium" w:hAnsi="Dosis Medium"/>
                              </w:rPr>
                              <w:t xml:space="preserve"> </w:t>
                            </w:r>
                            <w:r w:rsidR="004B4582">
                              <w:rPr>
                                <w:rFonts w:ascii="Dosis Medium" w:hAnsi="Dosis Medium"/>
                              </w:rPr>
                              <w:t>09</w:t>
                            </w:r>
                          </w:p>
                          <w:p w14:paraId="240F5E27" w14:textId="2AB39D48" w:rsidR="0033192C" w:rsidRPr="00E31797" w:rsidRDefault="0033192C" w:rsidP="0033192C">
                            <w:pPr>
                              <w:spacing w:after="0" w:line="360" w:lineRule="auto"/>
                              <w:rPr>
                                <w:rFonts w:ascii="Dosis Medium" w:hAnsi="Dosis Medium"/>
                              </w:rPr>
                            </w:pPr>
                            <w:r w:rsidRPr="00E31797">
                              <w:rPr>
                                <w:rFonts w:ascii="Dosis Medium" w:hAnsi="Dosis Medium"/>
                              </w:rPr>
                              <w:t>Topic:</w:t>
                            </w:r>
                            <w:r w:rsidR="004B4582">
                              <w:rPr>
                                <w:rFonts w:ascii="Dosis Medium" w:hAnsi="Dosis Medium"/>
                              </w:rPr>
                              <w:t xml:space="preserve"> GUI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992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in;margin-top:27.35pt;width:180.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" fillcolor="#003370" stroked="f">
                <v:textbox style="mso-fit-shape-to-text:t">
                  <w:txbxContent>
                    <w:p w14:paraId="35FC4F63" w14:textId="5B190FF7" w:rsidR="0033192C" w:rsidRPr="00E31797" w:rsidRDefault="0033192C" w:rsidP="0033192C">
                      <w:pPr>
                        <w:spacing w:after="0" w:line="360" w:lineRule="auto"/>
                        <w:rPr>
                          <w:rFonts w:ascii="Dosis Medium" w:hAnsi="Dosis Medium"/>
                        </w:rPr>
                      </w:pPr>
                      <w:r w:rsidRPr="00E31797">
                        <w:rPr>
                          <w:rFonts w:ascii="Dosis Medium" w:hAnsi="Dosis Medium"/>
                        </w:rPr>
                        <w:t xml:space="preserve">Grade: </w:t>
                      </w:r>
                      <w:r w:rsidR="008D2D8B">
                        <w:rPr>
                          <w:rFonts w:ascii="Dosis Medium" w:hAnsi="Dosis Medium"/>
                        </w:rPr>
                        <w:t>7 &amp; 8</w:t>
                      </w:r>
                    </w:p>
                    <w:p w14:paraId="2B7E6B59" w14:textId="70B4735E" w:rsidR="0033192C" w:rsidRPr="00E31797" w:rsidRDefault="0033192C" w:rsidP="0033192C">
                      <w:pPr>
                        <w:spacing w:after="0" w:line="360" w:lineRule="auto"/>
                        <w:rPr>
                          <w:rFonts w:ascii="Dosis Medium" w:hAnsi="Dosis Medium"/>
                        </w:rPr>
                      </w:pPr>
                      <w:r w:rsidRPr="00E31797">
                        <w:rPr>
                          <w:rFonts w:ascii="Dosis Medium" w:hAnsi="Dosis Medium"/>
                        </w:rPr>
                        <w:t>Module:</w:t>
                      </w:r>
                      <w:r w:rsidR="008D2D8B">
                        <w:rPr>
                          <w:rFonts w:ascii="Dosis Medium" w:hAnsi="Dosis Medium"/>
                        </w:rPr>
                        <w:t xml:space="preserve"> Python</w:t>
                      </w:r>
                    </w:p>
                    <w:p w14:paraId="2BE8FBC4" w14:textId="2D3FD388" w:rsidR="0033192C" w:rsidRPr="00E31797" w:rsidRDefault="0033192C" w:rsidP="0033192C">
                      <w:pPr>
                        <w:spacing w:after="0" w:line="360" w:lineRule="auto"/>
                        <w:rPr>
                          <w:rFonts w:ascii="Dosis Medium" w:hAnsi="Dosis Medium"/>
                        </w:rPr>
                      </w:pPr>
                      <w:r w:rsidRPr="00E31797">
                        <w:rPr>
                          <w:rFonts w:ascii="Dosis Medium" w:hAnsi="Dosis Medium"/>
                        </w:rPr>
                        <w:t>Lesson:</w:t>
                      </w:r>
                      <w:r w:rsidR="008D2D8B">
                        <w:rPr>
                          <w:rFonts w:ascii="Dosis Medium" w:hAnsi="Dosis Medium"/>
                        </w:rPr>
                        <w:t xml:space="preserve"> </w:t>
                      </w:r>
                      <w:r w:rsidR="004B4582">
                        <w:rPr>
                          <w:rFonts w:ascii="Dosis Medium" w:hAnsi="Dosis Medium"/>
                        </w:rPr>
                        <w:t>09</w:t>
                      </w:r>
                    </w:p>
                    <w:p w14:paraId="240F5E27" w14:textId="2AB39D48" w:rsidR="0033192C" w:rsidRPr="00E31797" w:rsidRDefault="0033192C" w:rsidP="0033192C">
                      <w:pPr>
                        <w:spacing w:after="0" w:line="360" w:lineRule="auto"/>
                        <w:rPr>
                          <w:rFonts w:ascii="Dosis Medium" w:hAnsi="Dosis Medium"/>
                        </w:rPr>
                      </w:pPr>
                      <w:r w:rsidRPr="00E31797">
                        <w:rPr>
                          <w:rFonts w:ascii="Dosis Medium" w:hAnsi="Dosis Medium"/>
                        </w:rPr>
                        <w:t>Topic:</w:t>
                      </w:r>
                      <w:r w:rsidR="004B4582">
                        <w:rPr>
                          <w:rFonts w:ascii="Dosis Medium" w:hAnsi="Dosis Medium"/>
                        </w:rPr>
                        <w:t xml:space="preserve"> GUI Programming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92C">
        <w:rPr>
          <w:noProof/>
        </w:rPr>
        <w:drawing>
          <wp:anchor distT="0" distB="0" distL="114300" distR="114300" simplePos="0" relativeHeight="251659263" behindDoc="1" locked="0" layoutInCell="1" allowOverlap="1" wp14:anchorId="43752789" wp14:editId="007A86FE">
            <wp:simplePos x="0" y="0"/>
            <wp:positionH relativeFrom="margin">
              <wp:posOffset>-441960</wp:posOffset>
            </wp:positionH>
            <wp:positionV relativeFrom="margin">
              <wp:posOffset>-605155</wp:posOffset>
            </wp:positionV>
            <wp:extent cx="7581900" cy="2308860"/>
            <wp:effectExtent l="0" t="0" r="0" b="0"/>
            <wp:wrapSquare wrapText="bothSides"/>
            <wp:docPr id="8787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974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"/>
                    <a:stretch/>
                  </pic:blipFill>
                  <pic:spPr bwMode="auto">
                    <a:xfrm>
                      <a:off x="0" y="0"/>
                      <a:ext cx="758190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A64">
        <w:tab/>
      </w:r>
    </w:p>
    <w:p w14:paraId="2BDB73CD" w14:textId="77777777" w:rsidR="00677A88" w:rsidRDefault="00677A88" w:rsidP="00AE415E">
      <w:pPr>
        <w:rPr>
          <w:color w:val="FFC000"/>
        </w:rPr>
      </w:pPr>
    </w:p>
    <w:p w14:paraId="1D1621AA" w14:textId="77777777" w:rsidR="004B4582" w:rsidRDefault="004B4582" w:rsidP="004B4582">
      <w:pPr>
        <w:tabs>
          <w:tab w:val="num" w:pos="720"/>
        </w:tabs>
        <w:spacing w:after="0" w:line="240" w:lineRule="auto"/>
        <w:ind w:left="567"/>
        <w:jc w:val="both"/>
        <w:rPr>
          <w:rFonts w:ascii="Cambria" w:hAnsi="Cambria" w:cs="Times New Roman"/>
          <w:lang w:val="en-US"/>
        </w:rPr>
      </w:pPr>
    </w:p>
    <w:p w14:paraId="36BFE8C8" w14:textId="664C6D9E" w:rsidR="004B4582" w:rsidRDefault="004B4582" w:rsidP="004B4582">
      <w:pPr>
        <w:tabs>
          <w:tab w:val="num" w:pos="720"/>
        </w:tabs>
        <w:spacing w:after="0" w:line="240" w:lineRule="auto"/>
        <w:ind w:left="567"/>
        <w:jc w:val="both"/>
        <w:rPr>
          <w:rFonts w:ascii="Cambria" w:hAnsi="Cambria" w:cs="Times New Roman"/>
          <w:lang w:val="en-US"/>
        </w:rPr>
      </w:pPr>
      <w:r w:rsidRPr="008E2853">
        <w:rPr>
          <w:rFonts w:ascii="Cambria" w:hAnsi="Cambria" w:cs="Times New Roman"/>
          <w:lang w:val="en-US"/>
        </w:rPr>
        <w:t xml:space="preserve">Write a Python program for plotting a pie chart and histogram based on the marks scored by 5 students. </w:t>
      </w:r>
      <w:r>
        <w:rPr>
          <w:rFonts w:ascii="Cambria" w:hAnsi="Cambria" w:cs="Times New Roman"/>
          <w:lang w:val="en-US"/>
        </w:rPr>
        <w:t xml:space="preserve">Data for reference: </w:t>
      </w:r>
    </w:p>
    <w:p w14:paraId="7B51FEEB" w14:textId="77777777" w:rsidR="004B4582" w:rsidRPr="008E2853" w:rsidRDefault="004B4582" w:rsidP="004B4582">
      <w:pPr>
        <w:tabs>
          <w:tab w:val="num" w:pos="720"/>
        </w:tabs>
        <w:spacing w:after="0" w:line="240" w:lineRule="auto"/>
        <w:ind w:left="567"/>
        <w:jc w:val="both"/>
        <w:rPr>
          <w:rFonts w:ascii="Cambria" w:hAnsi="Cambria" w:cs="Times New Roman"/>
        </w:rPr>
      </w:pPr>
      <w:r w:rsidRPr="008E2853">
        <w:rPr>
          <w:rFonts w:ascii="Cambria" w:hAnsi="Cambria" w:cs="Times New Roman"/>
        </w:rPr>
        <w:t>students = ["Alice", "Bob", "Charlie", "David", "Eve"]</w:t>
      </w:r>
    </w:p>
    <w:p w14:paraId="13AD7B67" w14:textId="77777777" w:rsidR="004B4582" w:rsidRDefault="004B4582" w:rsidP="004B4582">
      <w:pPr>
        <w:tabs>
          <w:tab w:val="num" w:pos="720"/>
        </w:tabs>
        <w:spacing w:after="0" w:line="240" w:lineRule="auto"/>
        <w:ind w:left="567"/>
        <w:jc w:val="both"/>
        <w:rPr>
          <w:rFonts w:ascii="Cambria" w:hAnsi="Cambria" w:cs="Times New Roman"/>
        </w:rPr>
      </w:pPr>
      <w:r w:rsidRPr="008E2853">
        <w:rPr>
          <w:rFonts w:ascii="Cambria" w:hAnsi="Cambria" w:cs="Times New Roman"/>
        </w:rPr>
        <w:t>marks = [88, 92, 75, 85, 95]</w:t>
      </w:r>
    </w:p>
    <w:p w14:paraId="707A6D34" w14:textId="77777777" w:rsidR="004B4582" w:rsidRPr="008E2853" w:rsidRDefault="004B4582" w:rsidP="004B4582">
      <w:pPr>
        <w:pStyle w:val="ListParagraph"/>
        <w:numPr>
          <w:ilvl w:val="0"/>
          <w:numId w:val="4"/>
        </w:numPr>
        <w:spacing w:after="0" w:line="240" w:lineRule="auto"/>
        <w:ind w:left="851" w:hanging="284"/>
        <w:jc w:val="both"/>
        <w:rPr>
          <w:rFonts w:ascii="Cambria" w:hAnsi="Cambria" w:cs="Times New Roman"/>
        </w:rPr>
      </w:pPr>
      <w:r w:rsidRPr="008E2853">
        <w:rPr>
          <w:rFonts w:ascii="Cambria" w:hAnsi="Cambria" w:cs="Times New Roman"/>
          <w:lang w:val="en-US"/>
        </w:rPr>
        <w:t>A pie chart to show the proportion of each student’s marks in comparison to the total.</w:t>
      </w:r>
    </w:p>
    <w:p w14:paraId="23BC4560" w14:textId="77777777" w:rsidR="004B4582" w:rsidRPr="008E2853" w:rsidRDefault="004B4582" w:rsidP="004B4582">
      <w:pPr>
        <w:numPr>
          <w:ilvl w:val="0"/>
          <w:numId w:val="4"/>
        </w:numPr>
        <w:spacing w:after="0" w:line="240" w:lineRule="auto"/>
        <w:ind w:left="851" w:hanging="284"/>
        <w:jc w:val="both"/>
        <w:rPr>
          <w:rFonts w:ascii="Cambria" w:hAnsi="Cambria" w:cs="Times New Roman"/>
        </w:rPr>
      </w:pPr>
      <w:r w:rsidRPr="008E2853">
        <w:rPr>
          <w:rFonts w:ascii="Cambria" w:hAnsi="Cambria" w:cs="Times New Roman"/>
          <w:lang w:val="en-US"/>
        </w:rPr>
        <w:t>A histogram to show the distribution of marks across students.</w:t>
      </w:r>
    </w:p>
    <w:p w14:paraId="2ECDA644" w14:textId="768D9EBE" w:rsidR="00F02893" w:rsidRDefault="004B4582" w:rsidP="004B4582">
      <w:pPr>
        <w:ind w:firstLine="567"/>
        <w:jc w:val="center"/>
        <w:rPr>
          <w:rFonts w:ascii="Dosis Medium" w:hAnsi="Dosis Medium" w:cs="Times New Roman"/>
          <w:b/>
          <w:bCs/>
          <w:color w:val="B4C6E7" w:themeColor="accent1" w:themeTint="66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0FD27D" wp14:editId="624AAFF0">
            <wp:extent cx="4803531" cy="2971800"/>
            <wp:effectExtent l="19050" t="19050" r="16510" b="19050"/>
            <wp:docPr id="193792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29377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280" cy="29914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18826" w14:textId="42F96D88" w:rsidR="004B4582" w:rsidRDefault="004B4582" w:rsidP="004B4582">
      <w:pPr>
        <w:ind w:firstLine="567"/>
        <w:jc w:val="center"/>
        <w:rPr>
          <w:rFonts w:ascii="Dosis Medium" w:hAnsi="Dosis Medium" w:cs="Times New Roman"/>
          <w:b/>
          <w:bCs/>
          <w:color w:val="B4C6E7" w:themeColor="accent1" w:themeTint="66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EBD225" wp14:editId="4A2652E9">
            <wp:extent cx="5034166" cy="2522855"/>
            <wp:effectExtent l="19050" t="19050" r="14605" b="10795"/>
            <wp:docPr id="28064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49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921" cy="25297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01065" w14:textId="77777777" w:rsidR="004B4582" w:rsidRPr="00F02893" w:rsidRDefault="004B4582" w:rsidP="00F02893">
      <w:pPr>
        <w:ind w:firstLine="567"/>
        <w:rPr>
          <w:rFonts w:ascii="Dosis Medium" w:hAnsi="Dosis Medium" w:cs="Times New Roman"/>
          <w:b/>
          <w:bCs/>
          <w:color w:val="B4C6E7" w:themeColor="accent1" w:themeTint="66"/>
          <w:sz w:val="24"/>
          <w:szCs w:val="24"/>
          <w:u w:val="single"/>
        </w:rPr>
      </w:pPr>
    </w:p>
    <w:p w14:paraId="22704BE2" w14:textId="77777777" w:rsidR="00677A88" w:rsidRDefault="00677A88" w:rsidP="003413B4">
      <w:pPr>
        <w:ind w:firstLine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466FA" wp14:editId="650F7177">
                <wp:simplePos x="0" y="0"/>
                <wp:positionH relativeFrom="column">
                  <wp:posOffset>-441960</wp:posOffset>
                </wp:positionH>
                <wp:positionV relativeFrom="paragraph">
                  <wp:posOffset>174625</wp:posOffset>
                </wp:positionV>
                <wp:extent cx="3360420" cy="335280"/>
                <wp:effectExtent l="0" t="0" r="11430" b="26670"/>
                <wp:wrapNone/>
                <wp:docPr id="209955249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335280"/>
                        </a:xfrm>
                        <a:prstGeom prst="rect">
                          <a:avLst/>
                        </a:prstGeom>
                        <a:solidFill>
                          <a:srgbClr val="24569F">
                            <a:alpha val="9098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3C2F2" w14:textId="77777777" w:rsidR="00677A88" w:rsidRPr="00677A88" w:rsidRDefault="00677A88" w:rsidP="00677A88">
                            <w:pPr>
                              <w:ind w:firstLine="567"/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</w:rPr>
                              <w:t>CLASS CONTENT</w:t>
                            </w:r>
                            <w:r w:rsidRPr="00677A88"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257A8120" w14:textId="77777777" w:rsidR="00677A88" w:rsidRDefault="00677A88" w:rsidP="00677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466FA" id="_x0000_s1028" style="position:absolute;left:0;text-align:left;margin-left:-34.8pt;margin-top:13.75pt;width:264.6pt;height:26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" fillcolor="#24569f" strokecolor="#0070c0" strokeweight="1pt">
                <v:fill opacity="59624f"/>
                <v:textbox>
                  <w:txbxContent>
                    <w:p w14:paraId="00A3C2F2" w14:textId="77777777" w:rsidR="00677A88" w:rsidRPr="00677A88" w:rsidRDefault="00677A88" w:rsidP="00677A88">
                      <w:pPr>
                        <w:ind w:firstLine="567"/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</w:rPr>
                        <w:t>CLASS CONTENT</w:t>
                      </w:r>
                      <w:r w:rsidRPr="00677A88"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257A8120" w14:textId="77777777" w:rsidR="00677A88" w:rsidRDefault="00677A88" w:rsidP="00677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1BD406" w14:textId="77777777" w:rsidR="00677A88" w:rsidRDefault="00677A88" w:rsidP="003413B4">
      <w:pPr>
        <w:ind w:firstLine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</w:p>
    <w:p w14:paraId="18BB9C0D" w14:textId="77777777" w:rsidR="00F02893" w:rsidRPr="00AE415E" w:rsidRDefault="00F02893" w:rsidP="003413B4">
      <w:pPr>
        <w:ind w:firstLine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  <w:r w:rsidRPr="00AE415E"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  <w:t xml:space="preserve">OVERVIEW: </w:t>
      </w:r>
    </w:p>
    <w:p w14:paraId="705E57D1" w14:textId="77777777" w:rsidR="00585BA7" w:rsidRPr="005B2C67" w:rsidRDefault="00585BA7" w:rsidP="00585BA7">
      <w:pPr>
        <w:spacing w:after="0"/>
        <w:ind w:left="567"/>
        <w:jc w:val="both"/>
        <w:rPr>
          <w:rFonts w:ascii="Cambria" w:hAnsi="Cambria" w:cs="Times New Roman"/>
          <w:b/>
          <w:bCs/>
          <w:u w:val="single"/>
        </w:rPr>
      </w:pPr>
      <w:r w:rsidRPr="005B2C67">
        <w:rPr>
          <w:rFonts w:ascii="Cambria" w:hAnsi="Cambria" w:cs="Times New Roman"/>
          <w:b/>
          <w:bCs/>
          <w:u w:val="single"/>
        </w:rPr>
        <w:t>Learning Outcomes</w:t>
      </w:r>
    </w:p>
    <w:p w14:paraId="78D14B11" w14:textId="77777777" w:rsidR="009322B5" w:rsidRPr="009322B5" w:rsidRDefault="009322B5" w:rsidP="009322B5">
      <w:pPr>
        <w:pStyle w:val="ListParagraph"/>
        <w:numPr>
          <w:ilvl w:val="0"/>
          <w:numId w:val="17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9322B5">
        <w:rPr>
          <w:rFonts w:ascii="Cambria" w:hAnsi="Cambria" w:cs="Times New Roman"/>
        </w:rPr>
        <w:t>Perform installation of Python and Visual Studio Code.</w:t>
      </w:r>
    </w:p>
    <w:p w14:paraId="1039B4AE" w14:textId="77777777" w:rsidR="009322B5" w:rsidRPr="009322B5" w:rsidRDefault="009322B5" w:rsidP="009322B5">
      <w:pPr>
        <w:pStyle w:val="ListParagraph"/>
        <w:numPr>
          <w:ilvl w:val="0"/>
          <w:numId w:val="17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9322B5">
        <w:rPr>
          <w:rFonts w:ascii="Cambria" w:hAnsi="Cambria" w:cs="Times New Roman"/>
        </w:rPr>
        <w:t>Learn to navigate through the IDE</w:t>
      </w:r>
    </w:p>
    <w:p w14:paraId="10D52119" w14:textId="77777777" w:rsidR="009322B5" w:rsidRPr="009322B5" w:rsidRDefault="009322B5" w:rsidP="009322B5">
      <w:pPr>
        <w:pStyle w:val="ListParagraph"/>
        <w:numPr>
          <w:ilvl w:val="0"/>
          <w:numId w:val="17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9322B5">
        <w:rPr>
          <w:rFonts w:ascii="Cambria" w:hAnsi="Cambria" w:cs="Times New Roman"/>
        </w:rPr>
        <w:t>Understand GUI Basics using Tkinter</w:t>
      </w:r>
    </w:p>
    <w:p w14:paraId="5B638429" w14:textId="77777777" w:rsidR="009322B5" w:rsidRPr="009322B5" w:rsidRDefault="009322B5" w:rsidP="009322B5">
      <w:pPr>
        <w:pStyle w:val="ListParagraph"/>
        <w:numPr>
          <w:ilvl w:val="0"/>
          <w:numId w:val="17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9322B5">
        <w:rPr>
          <w:rFonts w:ascii="Cambria" w:hAnsi="Cambria" w:cs="Times New Roman"/>
        </w:rPr>
        <w:t>Understand how to handle button clicks and link user actions to specific functions in the app</w:t>
      </w:r>
    </w:p>
    <w:p w14:paraId="13D20F0F" w14:textId="77777777" w:rsidR="009322B5" w:rsidRPr="009322B5" w:rsidRDefault="009322B5" w:rsidP="009322B5">
      <w:pPr>
        <w:pStyle w:val="ListParagraph"/>
        <w:numPr>
          <w:ilvl w:val="0"/>
          <w:numId w:val="17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9322B5">
        <w:rPr>
          <w:rFonts w:ascii="Cambria" w:hAnsi="Cambria" w:cs="Times New Roman"/>
        </w:rPr>
        <w:t>Design a Basic GUI Layout</w:t>
      </w:r>
    </w:p>
    <w:p w14:paraId="7C987715" w14:textId="77777777" w:rsidR="009322B5" w:rsidRDefault="009322B5" w:rsidP="009322B5">
      <w:pPr>
        <w:pStyle w:val="ListParagraph"/>
        <w:numPr>
          <w:ilvl w:val="0"/>
          <w:numId w:val="17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9322B5">
        <w:rPr>
          <w:rFonts w:ascii="Cambria" w:hAnsi="Cambria" w:cs="Times New Roman"/>
        </w:rPr>
        <w:t>Learn to run the Tkinter app and troubleshoot basic errors.</w:t>
      </w:r>
    </w:p>
    <w:p w14:paraId="507CB695" w14:textId="77777777" w:rsidR="009322B5" w:rsidRPr="009322B5" w:rsidRDefault="009322B5" w:rsidP="009322B5">
      <w:pPr>
        <w:pStyle w:val="ListParagraph"/>
        <w:spacing w:after="0"/>
        <w:ind w:left="851"/>
        <w:jc w:val="both"/>
        <w:rPr>
          <w:rFonts w:ascii="Cambria" w:hAnsi="Cambria" w:cs="Times New Roman"/>
        </w:rPr>
      </w:pPr>
    </w:p>
    <w:p w14:paraId="3E296C19" w14:textId="77777777" w:rsidR="00F02893" w:rsidRPr="00AE415E" w:rsidRDefault="00F02893" w:rsidP="00F02893">
      <w:pPr>
        <w:ind w:firstLine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  <w:r w:rsidRPr="00AE415E"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  <w:t>KEY CONCEPTS:</w:t>
      </w:r>
    </w:p>
    <w:p w14:paraId="65834649" w14:textId="69744A2E" w:rsidR="002565E4" w:rsidRPr="002565E4" w:rsidRDefault="002565E4" w:rsidP="002565E4">
      <w:pPr>
        <w:ind w:left="567"/>
        <w:jc w:val="both"/>
        <w:rPr>
          <w:rFonts w:ascii="Cambria" w:hAnsi="Cambria" w:cs="Times New Roman"/>
          <w:b/>
          <w:bCs/>
          <w:u w:val="single"/>
        </w:rPr>
      </w:pPr>
      <w:r w:rsidRPr="002565E4">
        <w:rPr>
          <w:rFonts w:ascii="Cambria" w:hAnsi="Cambria" w:cs="Times New Roman"/>
          <w:b/>
          <w:bCs/>
          <w:u w:val="single"/>
        </w:rPr>
        <w:t>Install Python</w:t>
      </w:r>
    </w:p>
    <w:p w14:paraId="782C410C" w14:textId="77777777" w:rsidR="002565E4" w:rsidRPr="002565E4" w:rsidRDefault="002565E4" w:rsidP="005E3063">
      <w:pPr>
        <w:spacing w:after="0"/>
        <w:ind w:left="567"/>
        <w:jc w:val="both"/>
        <w:rPr>
          <w:rFonts w:ascii="Cambria" w:hAnsi="Cambria" w:cs="Times New Roman"/>
          <w:b/>
          <w:bCs/>
        </w:rPr>
      </w:pPr>
      <w:r w:rsidRPr="002565E4">
        <w:rPr>
          <w:rFonts w:ascii="Cambria" w:hAnsi="Cambria" w:cs="Times New Roman"/>
          <w:b/>
          <w:bCs/>
        </w:rPr>
        <w:t>For macOS:</w:t>
      </w:r>
    </w:p>
    <w:p w14:paraId="54C86417" w14:textId="77777777" w:rsidR="002565E4" w:rsidRPr="002565E4" w:rsidRDefault="002565E4" w:rsidP="002565E4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 xml:space="preserve">Open </w:t>
      </w:r>
      <w:hyperlink r:id="rId12" w:tgtFrame="_new" w:history="1">
        <w:r w:rsidRPr="002565E4">
          <w:rPr>
            <w:rFonts w:ascii="Cambria" w:hAnsi="Cambria"/>
          </w:rPr>
          <w:t>Python's official website</w:t>
        </w:r>
      </w:hyperlink>
      <w:r w:rsidRPr="002565E4">
        <w:rPr>
          <w:rFonts w:ascii="Cambria" w:hAnsi="Cambria" w:cs="Times New Roman"/>
        </w:rPr>
        <w:t>.</w:t>
      </w:r>
    </w:p>
    <w:p w14:paraId="26B4B494" w14:textId="77777777" w:rsidR="002565E4" w:rsidRPr="002565E4" w:rsidRDefault="002565E4" w:rsidP="002565E4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>Download the macOS installer (universal or Intel/ARM based on your system).</w:t>
      </w:r>
    </w:p>
    <w:p w14:paraId="7D804CA8" w14:textId="77777777" w:rsidR="002565E4" w:rsidRPr="002565E4" w:rsidRDefault="002565E4" w:rsidP="002565E4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>Run the installer, check "Add Python to PATH" (if available).</w:t>
      </w:r>
    </w:p>
    <w:p w14:paraId="3E09C064" w14:textId="77777777" w:rsidR="002565E4" w:rsidRPr="002565E4" w:rsidRDefault="002565E4" w:rsidP="002565E4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>Verify the installation:</w:t>
      </w:r>
    </w:p>
    <w:p w14:paraId="10F1C759" w14:textId="4F392036" w:rsidR="002565E4" w:rsidRPr="002565E4" w:rsidRDefault="002565E4" w:rsidP="002565E4">
      <w:pPr>
        <w:pStyle w:val="ListParagraph"/>
        <w:numPr>
          <w:ilvl w:val="0"/>
          <w:numId w:val="8"/>
        </w:numPr>
        <w:ind w:left="851" w:hanging="284"/>
        <w:jc w:val="both"/>
        <w:rPr>
          <w:rFonts w:ascii="Cambria" w:hAnsi="Cambria" w:cs="Times New Roman"/>
          <w:i/>
          <w:iCs/>
        </w:rPr>
      </w:pPr>
      <w:r w:rsidRPr="002565E4">
        <w:rPr>
          <w:rFonts w:ascii="Cambria" w:hAnsi="Cambria" w:cs="Times New Roman"/>
        </w:rPr>
        <w:t>Open Terminal and type:</w:t>
      </w:r>
      <w:r w:rsidRPr="002565E4">
        <w:rPr>
          <w:rFonts w:ascii="Cambria" w:hAnsi="Cambria" w:cs="Times New Roman"/>
        </w:rPr>
        <w:t xml:space="preserve"> </w:t>
      </w:r>
      <w:r w:rsidRPr="002565E4">
        <w:rPr>
          <w:rFonts w:ascii="Cambria" w:hAnsi="Cambria" w:cs="Times New Roman"/>
          <w:i/>
          <w:iCs/>
        </w:rPr>
        <w:t>python3 --version</w:t>
      </w:r>
    </w:p>
    <w:p w14:paraId="267951F6" w14:textId="77777777" w:rsidR="002565E4" w:rsidRPr="002565E4" w:rsidRDefault="002565E4" w:rsidP="005E3063">
      <w:pPr>
        <w:spacing w:after="0"/>
        <w:ind w:left="851" w:hanging="284"/>
        <w:jc w:val="both"/>
        <w:rPr>
          <w:rFonts w:ascii="Cambria" w:hAnsi="Cambria" w:cs="Times New Roman"/>
          <w:b/>
          <w:bCs/>
        </w:rPr>
      </w:pPr>
      <w:r w:rsidRPr="002565E4">
        <w:rPr>
          <w:rFonts w:ascii="Cambria" w:hAnsi="Cambria" w:cs="Times New Roman"/>
          <w:b/>
          <w:bCs/>
        </w:rPr>
        <w:t>For Windows:</w:t>
      </w:r>
    </w:p>
    <w:p w14:paraId="174A1FCA" w14:textId="77777777" w:rsidR="002565E4" w:rsidRPr="00CD6E28" w:rsidRDefault="002565E4" w:rsidP="002565E4">
      <w:pPr>
        <w:pStyle w:val="ListParagraph"/>
        <w:numPr>
          <w:ilvl w:val="0"/>
          <w:numId w:val="9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CD6E28">
        <w:rPr>
          <w:rFonts w:ascii="Cambria" w:hAnsi="Cambria" w:cs="Times New Roman"/>
        </w:rPr>
        <w:t xml:space="preserve">Go to </w:t>
      </w:r>
      <w:hyperlink r:id="rId13" w:tgtFrame="_new" w:history="1">
        <w:r w:rsidRPr="00CD6E28">
          <w:rPr>
            <w:rFonts w:ascii="Cambria" w:hAnsi="Cambria"/>
          </w:rPr>
          <w:t>Python's official website</w:t>
        </w:r>
      </w:hyperlink>
      <w:r w:rsidRPr="00CD6E28">
        <w:rPr>
          <w:rFonts w:ascii="Cambria" w:hAnsi="Cambria" w:cs="Times New Roman"/>
        </w:rPr>
        <w:t>.</w:t>
      </w:r>
    </w:p>
    <w:p w14:paraId="11B23E8F" w14:textId="77777777" w:rsidR="002565E4" w:rsidRPr="00CD6E28" w:rsidRDefault="002565E4" w:rsidP="002565E4">
      <w:pPr>
        <w:pStyle w:val="ListParagraph"/>
        <w:numPr>
          <w:ilvl w:val="0"/>
          <w:numId w:val="9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CD6E28">
        <w:rPr>
          <w:rFonts w:ascii="Cambria" w:hAnsi="Cambria" w:cs="Times New Roman"/>
        </w:rPr>
        <w:t>Download the Windows executable installer.</w:t>
      </w:r>
    </w:p>
    <w:p w14:paraId="7E16B3EF" w14:textId="77777777" w:rsidR="002565E4" w:rsidRPr="00CD6E28" w:rsidRDefault="002565E4" w:rsidP="002565E4">
      <w:pPr>
        <w:pStyle w:val="ListParagraph"/>
        <w:numPr>
          <w:ilvl w:val="0"/>
          <w:numId w:val="9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CD6E28">
        <w:rPr>
          <w:rFonts w:ascii="Cambria" w:hAnsi="Cambria" w:cs="Times New Roman"/>
        </w:rPr>
        <w:t>Run the installer:</w:t>
      </w:r>
    </w:p>
    <w:p w14:paraId="11052BC7" w14:textId="77777777" w:rsidR="002565E4" w:rsidRPr="00CD6E28" w:rsidRDefault="002565E4" w:rsidP="002565E4">
      <w:pPr>
        <w:pStyle w:val="ListParagraph"/>
        <w:numPr>
          <w:ilvl w:val="0"/>
          <w:numId w:val="9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CD6E28">
        <w:rPr>
          <w:rFonts w:ascii="Cambria" w:hAnsi="Cambria" w:cs="Times New Roman"/>
        </w:rPr>
        <w:t>Check "Add Python to PATH" before proceeding.</w:t>
      </w:r>
    </w:p>
    <w:p w14:paraId="1DE54795" w14:textId="77777777" w:rsidR="002565E4" w:rsidRPr="00CD6E28" w:rsidRDefault="002565E4" w:rsidP="002565E4">
      <w:pPr>
        <w:pStyle w:val="ListParagraph"/>
        <w:numPr>
          <w:ilvl w:val="0"/>
          <w:numId w:val="9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CD6E28">
        <w:rPr>
          <w:rFonts w:ascii="Cambria" w:hAnsi="Cambria" w:cs="Times New Roman"/>
        </w:rPr>
        <w:t>Verify the installation:</w:t>
      </w:r>
    </w:p>
    <w:p w14:paraId="0CDD230F" w14:textId="0F90C9B3" w:rsidR="002565E4" w:rsidRPr="00CD6E28" w:rsidRDefault="002565E4" w:rsidP="002565E4">
      <w:pPr>
        <w:pStyle w:val="ListParagraph"/>
        <w:numPr>
          <w:ilvl w:val="0"/>
          <w:numId w:val="9"/>
        </w:numPr>
        <w:ind w:left="851" w:hanging="284"/>
        <w:jc w:val="both"/>
        <w:rPr>
          <w:rFonts w:ascii="Cambria" w:hAnsi="Cambria" w:cs="Times New Roman"/>
        </w:rPr>
      </w:pPr>
      <w:r w:rsidRPr="00CD6E28">
        <w:rPr>
          <w:rFonts w:ascii="Cambria" w:hAnsi="Cambria" w:cs="Times New Roman"/>
        </w:rPr>
        <w:t>Open Command Prompt and type:</w:t>
      </w:r>
      <w:r w:rsidRPr="00CD6E28">
        <w:rPr>
          <w:rFonts w:ascii="Cambria" w:hAnsi="Cambria" w:cs="Times New Roman"/>
        </w:rPr>
        <w:t xml:space="preserve"> p</w:t>
      </w:r>
      <w:r w:rsidRPr="00CD6E28">
        <w:rPr>
          <w:rFonts w:ascii="Cambria" w:hAnsi="Cambria" w:cs="Times New Roman"/>
        </w:rPr>
        <w:t>ython --version</w:t>
      </w:r>
    </w:p>
    <w:p w14:paraId="1A969D7D" w14:textId="77777777" w:rsidR="002565E4" w:rsidRPr="002565E4" w:rsidRDefault="002565E4" w:rsidP="002565E4">
      <w:pPr>
        <w:ind w:left="567"/>
        <w:jc w:val="both"/>
        <w:rPr>
          <w:rFonts w:ascii="Cambria" w:hAnsi="Cambria" w:cs="Times New Roman"/>
          <w:b/>
          <w:bCs/>
        </w:rPr>
      </w:pPr>
      <w:r w:rsidRPr="002565E4">
        <w:rPr>
          <w:rFonts w:ascii="Cambria" w:hAnsi="Cambria" w:cs="Times New Roman"/>
          <w:b/>
          <w:bCs/>
        </w:rPr>
        <w:t>For Linux:</w:t>
      </w:r>
    </w:p>
    <w:p w14:paraId="1F24903D" w14:textId="1AA19F2A" w:rsidR="002565E4" w:rsidRPr="002565E4" w:rsidRDefault="002565E4" w:rsidP="002565E4">
      <w:pPr>
        <w:numPr>
          <w:ilvl w:val="0"/>
          <w:numId w:val="7"/>
        </w:numPr>
        <w:tabs>
          <w:tab w:val="clear" w:pos="720"/>
          <w:tab w:val="left" w:pos="993"/>
          <w:tab w:val="num" w:pos="1134"/>
        </w:tabs>
        <w:spacing w:after="0" w:line="240" w:lineRule="auto"/>
        <w:ind w:left="993" w:hanging="426"/>
        <w:jc w:val="both"/>
        <w:rPr>
          <w:rFonts w:ascii="Cambria" w:eastAsiaTheme="minorEastAsia" w:hAnsi="Cambria" w:cs="Times New Roman"/>
          <w:kern w:val="0"/>
          <w14:ligatures w14:val="none"/>
        </w:rPr>
      </w:pPr>
      <w:r w:rsidRPr="002565E4">
        <w:rPr>
          <w:rFonts w:ascii="Cambria" w:eastAsiaTheme="minorEastAsia" w:hAnsi="Cambria" w:cs="Times New Roman"/>
          <w:kern w:val="0"/>
          <w14:ligatures w14:val="none"/>
        </w:rPr>
        <w:t>Open Terminal and use the package manager for your Linux distro</w:t>
      </w:r>
      <w:r w:rsidRPr="002565E4">
        <w:rPr>
          <w:rFonts w:ascii="Cambria" w:eastAsiaTheme="minorEastAsia" w:hAnsi="Cambria" w:cs="Times New Roman"/>
          <w:kern w:val="0"/>
          <w14:ligatures w14:val="none"/>
        </w:rPr>
        <w:t>:</w:t>
      </w:r>
    </w:p>
    <w:p w14:paraId="224235FC" w14:textId="1ED2AB75" w:rsidR="002565E4" w:rsidRPr="002565E4" w:rsidRDefault="002565E4" w:rsidP="002565E4">
      <w:pPr>
        <w:tabs>
          <w:tab w:val="left" w:pos="993"/>
          <w:tab w:val="num" w:pos="1134"/>
        </w:tabs>
        <w:spacing w:after="0" w:line="240" w:lineRule="auto"/>
        <w:ind w:left="993" w:hanging="426"/>
        <w:jc w:val="both"/>
        <w:rPr>
          <w:rFonts w:ascii="Cambria" w:eastAsiaTheme="minorEastAsia" w:hAnsi="Cambria" w:cs="Times New Roman"/>
          <w:kern w:val="0"/>
          <w14:ligatures w14:val="none"/>
        </w:rPr>
      </w:pPr>
      <w:r>
        <w:rPr>
          <w:rFonts w:ascii="Cambria" w:eastAsiaTheme="minorEastAsia" w:hAnsi="Cambria" w:cs="Times New Roman"/>
          <w:kern w:val="0"/>
          <w14:ligatures w14:val="none"/>
        </w:rPr>
        <w:tab/>
      </w:r>
      <w:r w:rsidRPr="002565E4">
        <w:rPr>
          <w:rFonts w:ascii="Cambria" w:eastAsiaTheme="minorEastAsia" w:hAnsi="Cambria" w:cs="Times New Roman"/>
          <w:kern w:val="0"/>
          <w14:ligatures w14:val="none"/>
        </w:rPr>
        <w:t>For Ubuntu/Debian:</w:t>
      </w:r>
    </w:p>
    <w:p w14:paraId="6765F045" w14:textId="51AB7F94" w:rsidR="002565E4" w:rsidRDefault="002565E4" w:rsidP="002565E4">
      <w:pPr>
        <w:tabs>
          <w:tab w:val="num" w:pos="851"/>
        </w:tabs>
        <w:spacing w:after="0" w:line="240" w:lineRule="auto"/>
        <w:ind w:left="851" w:hanging="284"/>
        <w:jc w:val="center"/>
        <w:rPr>
          <w:rFonts w:ascii="Cambria" w:hAnsi="Cambria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3B4A2044" wp14:editId="68D9A797">
            <wp:extent cx="2072640" cy="563758"/>
            <wp:effectExtent l="19050" t="19050" r="22860" b="27305"/>
            <wp:docPr id="87567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75849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556" cy="5683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83C1F" w14:textId="3B59D9EF" w:rsidR="002565E4" w:rsidRPr="002565E4" w:rsidRDefault="002565E4" w:rsidP="002565E4">
      <w:pPr>
        <w:pStyle w:val="ListParagraph"/>
        <w:numPr>
          <w:ilvl w:val="0"/>
          <w:numId w:val="7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>Verify the installation:</w:t>
      </w:r>
    </w:p>
    <w:p w14:paraId="750CEB77" w14:textId="5E316C94" w:rsidR="002565E4" w:rsidRPr="002565E4" w:rsidRDefault="002565E4" w:rsidP="002565E4">
      <w:pPr>
        <w:ind w:left="720"/>
        <w:jc w:val="center"/>
        <w:rPr>
          <w:rFonts w:ascii="Cambria" w:hAnsi="Cambria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291F42A2" wp14:editId="04E7A2C9">
            <wp:extent cx="1802130" cy="419674"/>
            <wp:effectExtent l="19050" t="19050" r="7620" b="19050"/>
            <wp:docPr id="195973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35448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523" cy="4246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2E443" w14:textId="77777777" w:rsidR="002565E4" w:rsidRPr="002565E4" w:rsidRDefault="002565E4" w:rsidP="002565E4">
      <w:pPr>
        <w:ind w:firstLine="567"/>
        <w:rPr>
          <w:rFonts w:ascii="Cambria" w:hAnsi="Cambria" w:cs="Times New Roman"/>
          <w:b/>
          <w:bCs/>
          <w:u w:val="single"/>
        </w:rPr>
      </w:pPr>
      <w:r w:rsidRPr="002565E4">
        <w:rPr>
          <w:rFonts w:ascii="Cambria" w:hAnsi="Cambria" w:cs="Times New Roman"/>
          <w:b/>
          <w:bCs/>
          <w:u w:val="single"/>
        </w:rPr>
        <w:t>Install Visual Studio Code (VS Code)</w:t>
      </w:r>
    </w:p>
    <w:p w14:paraId="699B9110" w14:textId="77777777" w:rsidR="002565E4" w:rsidRPr="002565E4" w:rsidRDefault="002565E4" w:rsidP="005E3063">
      <w:pPr>
        <w:spacing w:after="0"/>
        <w:ind w:firstLine="567"/>
        <w:rPr>
          <w:rFonts w:ascii="Cambria" w:hAnsi="Cambria" w:cs="Times New Roman"/>
          <w:b/>
          <w:bCs/>
        </w:rPr>
      </w:pPr>
      <w:r w:rsidRPr="002565E4">
        <w:rPr>
          <w:rFonts w:ascii="Cambria" w:hAnsi="Cambria" w:cs="Times New Roman"/>
          <w:b/>
          <w:bCs/>
        </w:rPr>
        <w:t>For macOS:</w:t>
      </w:r>
    </w:p>
    <w:p w14:paraId="101911E5" w14:textId="77777777" w:rsidR="002565E4" w:rsidRPr="002565E4" w:rsidRDefault="002565E4" w:rsidP="002565E4">
      <w:pPr>
        <w:pStyle w:val="ListParagraph"/>
        <w:numPr>
          <w:ilvl w:val="0"/>
          <w:numId w:val="13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 xml:space="preserve">Download the VS Code .dmg file from the </w:t>
      </w:r>
      <w:hyperlink r:id="rId18" w:tgtFrame="_new" w:history="1">
        <w:r w:rsidRPr="002565E4">
          <w:t>official VS Code website</w:t>
        </w:r>
      </w:hyperlink>
      <w:r w:rsidRPr="002565E4">
        <w:rPr>
          <w:rFonts w:ascii="Cambria" w:hAnsi="Cambria" w:cs="Times New Roman"/>
        </w:rPr>
        <w:t>.</w:t>
      </w:r>
    </w:p>
    <w:p w14:paraId="2CD03411" w14:textId="77777777" w:rsidR="002565E4" w:rsidRPr="002565E4" w:rsidRDefault="002565E4" w:rsidP="002565E4">
      <w:pPr>
        <w:pStyle w:val="ListParagraph"/>
        <w:numPr>
          <w:ilvl w:val="0"/>
          <w:numId w:val="13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>Drag the downloaded .dmg file to the Applications folder.</w:t>
      </w:r>
    </w:p>
    <w:p w14:paraId="4A6A3AA7" w14:textId="77777777" w:rsidR="002565E4" w:rsidRDefault="002565E4" w:rsidP="005E3063">
      <w:pPr>
        <w:pStyle w:val="ListParagraph"/>
        <w:numPr>
          <w:ilvl w:val="0"/>
          <w:numId w:val="13"/>
        </w:numPr>
        <w:tabs>
          <w:tab w:val="clear" w:pos="720"/>
          <w:tab w:val="num" w:pos="851"/>
        </w:tabs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>Open VS Code and install the Python extension from the Extensions tab.</w:t>
      </w:r>
    </w:p>
    <w:p w14:paraId="685907A2" w14:textId="723A0A33" w:rsidR="002565E4" w:rsidRPr="005E3063" w:rsidRDefault="002565E4" w:rsidP="005E3063">
      <w:pPr>
        <w:tabs>
          <w:tab w:val="num" w:pos="851"/>
        </w:tabs>
        <w:spacing w:after="0"/>
        <w:ind w:left="851" w:hanging="284"/>
        <w:rPr>
          <w:rFonts w:ascii="Cambria" w:hAnsi="Cambria" w:cs="Times New Roman"/>
          <w:b/>
          <w:bCs/>
        </w:rPr>
      </w:pPr>
      <w:r w:rsidRPr="005E3063">
        <w:rPr>
          <w:rFonts w:ascii="Cambria" w:hAnsi="Cambria" w:cs="Times New Roman"/>
          <w:b/>
          <w:bCs/>
        </w:rPr>
        <w:t>For Windows:</w:t>
      </w:r>
    </w:p>
    <w:p w14:paraId="3A86D26E" w14:textId="77777777" w:rsidR="002565E4" w:rsidRPr="002565E4" w:rsidRDefault="002565E4" w:rsidP="002565E4">
      <w:pPr>
        <w:pStyle w:val="ListParagraph"/>
        <w:numPr>
          <w:ilvl w:val="0"/>
          <w:numId w:val="14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 xml:space="preserve">Download the VS Code installer .exe file from </w:t>
      </w:r>
      <w:hyperlink r:id="rId19" w:tgtFrame="_new" w:history="1">
        <w:r w:rsidRPr="002565E4">
          <w:t>VS Code's official site</w:t>
        </w:r>
      </w:hyperlink>
      <w:r w:rsidRPr="002565E4">
        <w:rPr>
          <w:rFonts w:ascii="Cambria" w:hAnsi="Cambria" w:cs="Times New Roman"/>
        </w:rPr>
        <w:t>.</w:t>
      </w:r>
    </w:p>
    <w:p w14:paraId="6143941C" w14:textId="77777777" w:rsidR="002565E4" w:rsidRPr="002565E4" w:rsidRDefault="002565E4" w:rsidP="002565E4">
      <w:pPr>
        <w:pStyle w:val="ListParagraph"/>
        <w:numPr>
          <w:ilvl w:val="0"/>
          <w:numId w:val="14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>Run the installer:</w:t>
      </w:r>
    </w:p>
    <w:p w14:paraId="7895E151" w14:textId="77777777" w:rsidR="002565E4" w:rsidRPr="002565E4" w:rsidRDefault="002565E4" w:rsidP="002565E4">
      <w:pPr>
        <w:pStyle w:val="ListParagraph"/>
        <w:numPr>
          <w:ilvl w:val="0"/>
          <w:numId w:val="14"/>
        </w:numPr>
        <w:tabs>
          <w:tab w:val="clear" w:pos="720"/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>During installation, check the box "Add to PATH".</w:t>
      </w:r>
    </w:p>
    <w:p w14:paraId="28F1D6E4" w14:textId="77777777" w:rsidR="002565E4" w:rsidRPr="002565E4" w:rsidRDefault="002565E4" w:rsidP="002565E4">
      <w:pPr>
        <w:pStyle w:val="ListParagraph"/>
        <w:numPr>
          <w:ilvl w:val="0"/>
          <w:numId w:val="14"/>
        </w:numPr>
        <w:tabs>
          <w:tab w:val="clear" w:pos="720"/>
          <w:tab w:val="num" w:pos="851"/>
        </w:tabs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lastRenderedPageBreak/>
        <w:t>Open VS Code and install the Python extension from the Extensions tab.</w:t>
      </w:r>
    </w:p>
    <w:p w14:paraId="60CDA30C" w14:textId="77777777" w:rsidR="002565E4" w:rsidRPr="005E3063" w:rsidRDefault="002565E4" w:rsidP="005E3063">
      <w:pPr>
        <w:tabs>
          <w:tab w:val="num" w:pos="851"/>
        </w:tabs>
        <w:spacing w:after="0"/>
        <w:ind w:left="851" w:hanging="284"/>
        <w:rPr>
          <w:rFonts w:ascii="Cambria" w:hAnsi="Cambria" w:cs="Times New Roman"/>
          <w:b/>
          <w:bCs/>
        </w:rPr>
      </w:pPr>
      <w:r w:rsidRPr="005E3063">
        <w:rPr>
          <w:rFonts w:ascii="Cambria" w:hAnsi="Cambria" w:cs="Times New Roman"/>
          <w:b/>
          <w:bCs/>
        </w:rPr>
        <w:t>For Linux:</w:t>
      </w:r>
    </w:p>
    <w:p w14:paraId="4BFF1609" w14:textId="77777777" w:rsidR="002565E4" w:rsidRDefault="002565E4" w:rsidP="002565E4">
      <w:pPr>
        <w:pStyle w:val="ListParagraph"/>
        <w:numPr>
          <w:ilvl w:val="1"/>
          <w:numId w:val="14"/>
        </w:numPr>
        <w:tabs>
          <w:tab w:val="num" w:pos="851"/>
        </w:tabs>
        <w:spacing w:after="0"/>
        <w:ind w:left="851" w:hanging="284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>Open Terminal and install VS Code:</w:t>
      </w:r>
    </w:p>
    <w:p w14:paraId="0C9D1647" w14:textId="62615B79" w:rsidR="002565E4" w:rsidRPr="002565E4" w:rsidRDefault="002565E4" w:rsidP="002565E4">
      <w:pPr>
        <w:pStyle w:val="ListParagraph"/>
        <w:tabs>
          <w:tab w:val="num" w:pos="851"/>
        </w:tabs>
        <w:spacing w:after="0"/>
        <w:ind w:left="1440"/>
        <w:jc w:val="both"/>
        <w:rPr>
          <w:rFonts w:ascii="Cambria" w:hAnsi="Cambria" w:cs="Times New Roman"/>
        </w:rPr>
      </w:pPr>
      <w:r w:rsidRPr="002565E4">
        <w:rPr>
          <w:rFonts w:ascii="Cambria" w:hAnsi="Cambria" w:cs="Times New Roman"/>
        </w:rPr>
        <w:t>For Ubuntu/Debian:</w:t>
      </w:r>
    </w:p>
    <w:p w14:paraId="4CF25B59" w14:textId="047D55A8" w:rsidR="002565E4" w:rsidRDefault="002565E4" w:rsidP="002565E4">
      <w:pPr>
        <w:pStyle w:val="ListParagraph"/>
        <w:spacing w:after="0"/>
        <w:ind w:left="851"/>
        <w:jc w:val="center"/>
        <w:rPr>
          <w:rFonts w:ascii="Cambria" w:hAnsi="Cambria" w:cs="Times New Roman"/>
        </w:rPr>
      </w:pPr>
      <w:r>
        <w:rPr>
          <w:noProof/>
        </w:rPr>
        <w:drawing>
          <wp:inline distT="0" distB="0" distL="0" distR="0" wp14:anchorId="574BAEB3" wp14:editId="29D78F56">
            <wp:extent cx="1863090" cy="601536"/>
            <wp:effectExtent l="19050" t="19050" r="22860" b="27305"/>
            <wp:docPr id="158194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46469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516" cy="6039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721BB" w14:textId="44163BDF" w:rsidR="005E3063" w:rsidRDefault="005E3063" w:rsidP="005E3063">
      <w:pPr>
        <w:pStyle w:val="ListParagraph"/>
        <w:spacing w:after="0"/>
        <w:ind w:left="851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Important:</w:t>
      </w:r>
    </w:p>
    <w:p w14:paraId="5D93B959" w14:textId="011F3E54" w:rsidR="005E3063" w:rsidRPr="005E3063" w:rsidRDefault="005E3063" w:rsidP="005E3063">
      <w:pPr>
        <w:pStyle w:val="ListParagraph"/>
        <w:numPr>
          <w:ilvl w:val="0"/>
          <w:numId w:val="15"/>
        </w:numPr>
        <w:jc w:val="both"/>
        <w:rPr>
          <w:rFonts w:ascii="Cambria" w:hAnsi="Cambria" w:cs="Times New Roman"/>
        </w:rPr>
      </w:pPr>
      <w:r w:rsidRPr="005E3063">
        <w:rPr>
          <w:rFonts w:ascii="Cambria" w:hAnsi="Cambria" w:cs="Times New Roman"/>
        </w:rPr>
        <w:t xml:space="preserve">Ensure you check </w:t>
      </w:r>
      <w:r w:rsidRPr="005E3063">
        <w:rPr>
          <w:rFonts w:ascii="Cambria" w:hAnsi="Cambria" w:cs="Times New Roman"/>
          <w:b/>
          <w:bCs/>
        </w:rPr>
        <w:t>"Add to PATH"</w:t>
      </w:r>
      <w:r w:rsidRPr="005E3063">
        <w:rPr>
          <w:rFonts w:ascii="Cambria" w:hAnsi="Cambria" w:cs="Times New Roman"/>
        </w:rPr>
        <w:t xml:space="preserve"> during installation of Python and VS Code.</w:t>
      </w:r>
    </w:p>
    <w:p w14:paraId="073A707D" w14:textId="3C2F3628" w:rsidR="005E3063" w:rsidRPr="005E3063" w:rsidRDefault="005E3063" w:rsidP="005E3063">
      <w:pPr>
        <w:pStyle w:val="ListParagraph"/>
        <w:numPr>
          <w:ilvl w:val="0"/>
          <w:numId w:val="15"/>
        </w:numPr>
        <w:jc w:val="both"/>
        <w:rPr>
          <w:rFonts w:ascii="Cambria" w:hAnsi="Cambria" w:cs="Times New Roman"/>
        </w:rPr>
      </w:pPr>
      <w:r w:rsidRPr="005E3063">
        <w:rPr>
          <w:rFonts w:ascii="Cambria" w:hAnsi="Cambria" w:cs="Times New Roman"/>
        </w:rPr>
        <w:t xml:space="preserve">The </w:t>
      </w:r>
      <w:r w:rsidRPr="005E3063">
        <w:rPr>
          <w:rFonts w:ascii="Cambria" w:hAnsi="Cambria" w:cs="Times New Roman"/>
          <w:b/>
          <w:bCs/>
        </w:rPr>
        <w:t>Python extension</w:t>
      </w:r>
      <w:r w:rsidRPr="005E3063">
        <w:rPr>
          <w:rFonts w:ascii="Cambria" w:hAnsi="Cambria" w:cs="Times New Roman"/>
        </w:rPr>
        <w:t xml:space="preserve"> in VS Code is crucial for coding with Python.</w:t>
      </w:r>
    </w:p>
    <w:p w14:paraId="5D7AB23F" w14:textId="7797AAF7" w:rsidR="005E3063" w:rsidRDefault="005E3063" w:rsidP="005E3063">
      <w:pPr>
        <w:pStyle w:val="ListParagraph"/>
        <w:numPr>
          <w:ilvl w:val="0"/>
          <w:numId w:val="15"/>
        </w:numPr>
        <w:spacing w:after="0"/>
        <w:jc w:val="both"/>
        <w:rPr>
          <w:rFonts w:ascii="Cambria" w:hAnsi="Cambria" w:cs="Times New Roman"/>
        </w:rPr>
      </w:pPr>
      <w:r w:rsidRPr="005E3063">
        <w:rPr>
          <w:rFonts w:ascii="Cambria" w:hAnsi="Cambria" w:cs="Times New Roman"/>
        </w:rPr>
        <w:t>On macOS and Linux, Python might already be pre-installed; always verify with python3 --version.</w:t>
      </w:r>
    </w:p>
    <w:p w14:paraId="343AF045" w14:textId="2749FAFC" w:rsidR="005E3063" w:rsidRPr="005E3063" w:rsidRDefault="005E3063" w:rsidP="005E3063">
      <w:pPr>
        <w:pStyle w:val="ListParagraph"/>
        <w:spacing w:after="0"/>
        <w:ind w:left="1571" w:hanging="1004"/>
        <w:jc w:val="both"/>
        <w:rPr>
          <w:rFonts w:ascii="Cambria" w:hAnsi="Cambria" w:cs="Times New Roman"/>
          <w:b/>
          <w:bCs/>
          <w:u w:val="single"/>
        </w:rPr>
      </w:pPr>
      <w:r w:rsidRPr="005E3063">
        <w:rPr>
          <w:rFonts w:ascii="Cambria" w:hAnsi="Cambria" w:cs="Times New Roman"/>
          <w:b/>
          <w:bCs/>
          <w:u w:val="single"/>
        </w:rPr>
        <w:t xml:space="preserve">Tkinter: </w:t>
      </w:r>
    </w:p>
    <w:p w14:paraId="771038B6" w14:textId="095D2247" w:rsidR="005E3063" w:rsidRPr="005E3063" w:rsidRDefault="005E3063" w:rsidP="005E3063">
      <w:pPr>
        <w:pStyle w:val="ListParagraph"/>
        <w:numPr>
          <w:ilvl w:val="0"/>
          <w:numId w:val="15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5E3063">
        <w:rPr>
          <w:rFonts w:ascii="Cambria" w:hAnsi="Cambria" w:cs="Times New Roman"/>
        </w:rPr>
        <w:t xml:space="preserve">Tkinter is the standard GUI (Graphical User Interface) library included with Python. </w:t>
      </w:r>
    </w:p>
    <w:p w14:paraId="2D9D5F48" w14:textId="77777777" w:rsidR="005E3063" w:rsidRPr="005E3063" w:rsidRDefault="005E3063" w:rsidP="005E3063">
      <w:pPr>
        <w:pStyle w:val="ListParagraph"/>
        <w:numPr>
          <w:ilvl w:val="0"/>
          <w:numId w:val="15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5E3063">
        <w:rPr>
          <w:rFonts w:ascii="Cambria" w:hAnsi="Cambria" w:cs="Times New Roman"/>
        </w:rPr>
        <w:t xml:space="preserve">It provides tools to create graphical desktop applications with buttons, labels, text boxes, menus, and more. </w:t>
      </w:r>
    </w:p>
    <w:p w14:paraId="104B02CB" w14:textId="445C8D16" w:rsidR="005E3063" w:rsidRDefault="005E3063" w:rsidP="005E3063">
      <w:pPr>
        <w:pStyle w:val="ListParagraph"/>
        <w:numPr>
          <w:ilvl w:val="0"/>
          <w:numId w:val="15"/>
        </w:numPr>
        <w:spacing w:after="0"/>
        <w:ind w:left="851" w:hanging="284"/>
        <w:jc w:val="both"/>
        <w:rPr>
          <w:rFonts w:ascii="Cambria" w:hAnsi="Cambria" w:cs="Times New Roman"/>
        </w:rPr>
      </w:pPr>
      <w:r w:rsidRPr="005E3063">
        <w:rPr>
          <w:rFonts w:ascii="Cambria" w:hAnsi="Cambria" w:cs="Times New Roman"/>
        </w:rPr>
        <w:t>Tkinter is widely used for beginners and simple GUI projects because it is easy to use and does not require additional installations (it comes bundled with Python).</w:t>
      </w:r>
    </w:p>
    <w:p w14:paraId="0E592AA5" w14:textId="77777777" w:rsidR="005E3063" w:rsidRPr="005E3063" w:rsidRDefault="005E3063" w:rsidP="005E3063">
      <w:pPr>
        <w:pStyle w:val="ListParagraph"/>
        <w:spacing w:after="0"/>
        <w:ind w:left="851"/>
        <w:jc w:val="both"/>
        <w:rPr>
          <w:rFonts w:ascii="Cambria" w:hAnsi="Cambria" w:cs="Times New Roman"/>
        </w:rPr>
      </w:pPr>
    </w:p>
    <w:p w14:paraId="229652EE" w14:textId="77777777" w:rsidR="00F02893" w:rsidRPr="00AE415E" w:rsidRDefault="00F02893" w:rsidP="00F02893">
      <w:pPr>
        <w:ind w:firstLine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  <w:r w:rsidRPr="00AE415E"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  <w:t>MAIN ACTIVITY:</w:t>
      </w:r>
    </w:p>
    <w:p w14:paraId="7BF84634" w14:textId="6CFADA76" w:rsidR="00585BA7" w:rsidRPr="005B2C67" w:rsidRDefault="005E3063" w:rsidP="00585BA7">
      <w:pPr>
        <w:ind w:left="567"/>
        <w:jc w:val="both"/>
        <w:rPr>
          <w:rFonts w:ascii="Cambria" w:hAnsi="Cambria" w:cs="Times New Roman"/>
          <w:b/>
          <w:bCs/>
          <w:u w:val="single"/>
        </w:rPr>
      </w:pPr>
      <w:r>
        <w:rPr>
          <w:rFonts w:ascii="Cambria" w:hAnsi="Cambria" w:cs="Times New Roman"/>
          <w:b/>
          <w:bCs/>
          <w:u w:val="single"/>
        </w:rPr>
        <w:t>Task:</w:t>
      </w:r>
    </w:p>
    <w:p w14:paraId="2ACDCEB1" w14:textId="4C5B20F3" w:rsidR="00585BA7" w:rsidRPr="00283A97" w:rsidRDefault="005E3063" w:rsidP="005E3063">
      <w:pPr>
        <w:ind w:left="567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Create a personalized greeting application using GUI widgets.</w:t>
      </w:r>
    </w:p>
    <w:p w14:paraId="347F37A4" w14:textId="6FA23CAB" w:rsidR="00F02893" w:rsidRDefault="005E3063" w:rsidP="00CD6E28">
      <w:pPr>
        <w:spacing w:after="0"/>
        <w:ind w:firstLine="567"/>
        <w:jc w:val="center"/>
        <w:rPr>
          <w:rFonts w:ascii="Dosis Medium" w:hAnsi="Dosis Medium" w:cs="Times New Roman"/>
          <w:b/>
          <w:bCs/>
          <w:color w:val="B4C6E7" w:themeColor="accent1" w:themeTint="66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FE4C8E" wp14:editId="3CFFA85F">
            <wp:extent cx="4305300" cy="2903645"/>
            <wp:effectExtent l="0" t="0" r="0" b="0"/>
            <wp:docPr id="26753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306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7858" cy="29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522B" w14:textId="77777777" w:rsidR="00F02893" w:rsidRDefault="00677A88" w:rsidP="00F02893">
      <w:pPr>
        <w:ind w:firstLine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8BBFCB" wp14:editId="5249BF4A">
                <wp:simplePos x="0" y="0"/>
                <wp:positionH relativeFrom="column">
                  <wp:posOffset>-441960</wp:posOffset>
                </wp:positionH>
                <wp:positionV relativeFrom="paragraph">
                  <wp:posOffset>182245</wp:posOffset>
                </wp:positionV>
                <wp:extent cx="3360420" cy="335280"/>
                <wp:effectExtent l="0" t="0" r="11430" b="26670"/>
                <wp:wrapNone/>
                <wp:docPr id="38577460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335280"/>
                        </a:xfrm>
                        <a:prstGeom prst="rect">
                          <a:avLst/>
                        </a:prstGeom>
                        <a:solidFill>
                          <a:srgbClr val="24569F">
                            <a:alpha val="9098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D50EF" w14:textId="77777777" w:rsidR="00677A88" w:rsidRPr="00677A88" w:rsidRDefault="00677A88" w:rsidP="00690F1F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BFCB" id="_x0000_s1029" style="position:absolute;left:0;text-align:left;margin-left:-34.8pt;margin-top:14.35pt;width:264.6pt;height:26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" fillcolor="#24569f" strokecolor="#0070c0" strokeweight="1pt">
                <v:fill opacity="59624f"/>
                <v:textbox>
                  <w:txbxContent>
                    <w:p w14:paraId="2C0D50EF" w14:textId="77777777" w:rsidR="00677A88" w:rsidRPr="00677A88" w:rsidRDefault="00677A88" w:rsidP="00690F1F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  <w:lang w:val="en-US"/>
                        </w:rPr>
                        <w:t>HOMEWORK</w:t>
                      </w:r>
                    </w:p>
                  </w:txbxContent>
                </v:textbox>
              </v:rect>
            </w:pict>
          </mc:Fallback>
        </mc:AlternateContent>
      </w:r>
    </w:p>
    <w:p w14:paraId="2F0AE8F4" w14:textId="77777777" w:rsidR="00677A88" w:rsidRDefault="00677A88" w:rsidP="00F02893">
      <w:pPr>
        <w:ind w:firstLine="567"/>
        <w:rPr>
          <w:rFonts w:ascii="Dosis Medium" w:hAnsi="Dosis Medium" w:cs="Times New Roman"/>
          <w:b/>
          <w:bCs/>
          <w:color w:val="8EAADB" w:themeColor="accent1" w:themeTint="99"/>
          <w:sz w:val="24"/>
          <w:szCs w:val="24"/>
          <w:u w:val="single"/>
        </w:rPr>
      </w:pPr>
    </w:p>
    <w:p w14:paraId="6DAA4452" w14:textId="77777777" w:rsidR="00CD6E28" w:rsidRPr="00CD6E28" w:rsidRDefault="00CD6E28" w:rsidP="00CD6E28">
      <w:pPr>
        <w:spacing w:after="0"/>
        <w:ind w:left="567"/>
        <w:jc w:val="both"/>
        <w:rPr>
          <w:rFonts w:ascii="Cambria" w:hAnsi="Cambria" w:cs="Times New Roman"/>
        </w:rPr>
      </w:pPr>
      <w:r w:rsidRPr="00CD6E28">
        <w:rPr>
          <w:rFonts w:ascii="Cambria" w:hAnsi="Cambria" w:cs="Times New Roman"/>
          <w:lang w:val="en-US"/>
        </w:rPr>
        <w:t>Create a Python GUI based program to add two numbers and display their result.</w:t>
      </w:r>
    </w:p>
    <w:p w14:paraId="6608D177" w14:textId="29B28727" w:rsidR="00F02893" w:rsidRDefault="00F02893" w:rsidP="00F02893">
      <w:pPr>
        <w:spacing w:after="0"/>
        <w:ind w:left="567"/>
        <w:jc w:val="both"/>
        <w:rPr>
          <w:rFonts w:ascii="Cambria" w:hAnsi="Cambria" w:cs="Times New Roman"/>
          <w:b/>
          <w:bCs/>
          <w:lang w:val="en-US"/>
        </w:rPr>
      </w:pPr>
      <w:r w:rsidRPr="009E4C2E">
        <w:rPr>
          <w:rFonts w:ascii="Cambria" w:hAnsi="Cambria" w:cs="Times New Roman"/>
          <w:b/>
          <w:bCs/>
          <w:lang w:val="en-US"/>
        </w:rPr>
        <w:t xml:space="preserve">Hints: </w:t>
      </w:r>
    </w:p>
    <w:p w14:paraId="065F87A8" w14:textId="250B19A7" w:rsidR="00690F1F" w:rsidRPr="00C27CDF" w:rsidRDefault="00C27CDF" w:rsidP="00C27CDF">
      <w:pPr>
        <w:pStyle w:val="ListParagraph"/>
        <w:numPr>
          <w:ilvl w:val="1"/>
          <w:numId w:val="13"/>
        </w:numPr>
        <w:jc w:val="both"/>
        <w:rPr>
          <w:rFonts w:ascii="Cambria" w:hAnsi="Cambria" w:cs="Times New Roman"/>
        </w:rPr>
      </w:pPr>
      <w:r w:rsidRPr="00C27CDF">
        <w:rPr>
          <w:rFonts w:ascii="Cambria" w:hAnsi="Cambria" w:cs="Times New Roman"/>
        </w:rPr>
        <w:t>Create 2 entry fields for two numbers</w:t>
      </w:r>
    </w:p>
    <w:p w14:paraId="5DC76530" w14:textId="77777777" w:rsidR="00C27CDF" w:rsidRDefault="00C27CDF" w:rsidP="00C27CDF">
      <w:pPr>
        <w:pStyle w:val="ListParagraph"/>
        <w:numPr>
          <w:ilvl w:val="1"/>
          <w:numId w:val="13"/>
        </w:numPr>
        <w:jc w:val="both"/>
        <w:rPr>
          <w:rFonts w:ascii="Cambria" w:hAnsi="Cambria" w:cs="Times New Roman"/>
        </w:rPr>
      </w:pPr>
      <w:r w:rsidRPr="00C27CDF">
        <w:rPr>
          <w:rFonts w:ascii="Cambria" w:hAnsi="Cambria" w:cs="Times New Roman"/>
        </w:rPr>
        <w:t>Create a label to display the result</w:t>
      </w:r>
    </w:p>
    <w:p w14:paraId="33B2B1A2" w14:textId="06860055" w:rsidR="00C27CDF" w:rsidRDefault="00C27CDF" w:rsidP="00C27CDF">
      <w:pPr>
        <w:pStyle w:val="ListParagraph"/>
        <w:numPr>
          <w:ilvl w:val="1"/>
          <w:numId w:val="13"/>
        </w:numPr>
        <w:jc w:val="both"/>
        <w:rPr>
          <w:rFonts w:ascii="Cambria" w:hAnsi="Cambria" w:cs="Times New Roman"/>
        </w:rPr>
      </w:pPr>
      <w:r w:rsidRPr="00C27CDF">
        <w:rPr>
          <w:rFonts w:ascii="Cambria" w:hAnsi="Cambria" w:cs="Times New Roman"/>
        </w:rPr>
        <w:t>Create a button to bind with the function of addition of two numbers.</w:t>
      </w:r>
    </w:p>
    <w:p w14:paraId="72A31CA3" w14:textId="77777777" w:rsidR="00160C04" w:rsidRPr="00C27CDF" w:rsidRDefault="00160C04" w:rsidP="00160C04">
      <w:pPr>
        <w:pStyle w:val="ListParagraph"/>
        <w:ind w:left="928"/>
        <w:jc w:val="both"/>
        <w:rPr>
          <w:rFonts w:ascii="Cambria" w:hAnsi="Cambria" w:cs="Times New Roman"/>
        </w:rPr>
      </w:pPr>
    </w:p>
    <w:p w14:paraId="68CC8C43" w14:textId="7E44B39C" w:rsidR="00C27CDF" w:rsidRPr="00C27CDF" w:rsidRDefault="00C27CDF" w:rsidP="00C27CDF">
      <w:pPr>
        <w:jc w:val="both"/>
        <w:rPr>
          <w:rFonts w:ascii="Cambria" w:hAnsi="Cambria" w:cs="Times New Roman"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3C4D20" wp14:editId="7ED0CD59">
                <wp:simplePos x="0" y="0"/>
                <wp:positionH relativeFrom="column">
                  <wp:posOffset>-601980</wp:posOffset>
                </wp:positionH>
                <wp:positionV relativeFrom="paragraph">
                  <wp:posOffset>122555</wp:posOffset>
                </wp:positionV>
                <wp:extent cx="3360420" cy="335280"/>
                <wp:effectExtent l="0" t="0" r="11430" b="26670"/>
                <wp:wrapNone/>
                <wp:docPr id="86245043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335280"/>
                        </a:xfrm>
                        <a:prstGeom prst="rect">
                          <a:avLst/>
                        </a:prstGeom>
                        <a:solidFill>
                          <a:srgbClr val="24569F">
                            <a:alpha val="9098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4B6FB" w14:textId="77777777" w:rsidR="00690F1F" w:rsidRPr="00677A88" w:rsidRDefault="00690F1F" w:rsidP="00690F1F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Dosis Medium" w:hAnsi="Dosis Medium" w:cs="Times New Roman"/>
                                <w:b/>
                                <w:bCs/>
                                <w:color w:val="D9E2F3" w:themeColor="accent1" w:themeTint="33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KEY TAKEAWAYS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C4D20" id="_x0000_s1030" style="position:absolute;left:0;text-align:left;margin-left:-47.4pt;margin-top:9.65pt;width:264.6pt;height:26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" fillcolor="#24569f" strokecolor="#0070c0" strokeweight="1pt">
                <v:fill opacity="59624f"/>
                <v:textbox>
                  <w:txbxContent>
                    <w:p w14:paraId="4A94B6FB" w14:textId="77777777" w:rsidR="00690F1F" w:rsidRPr="00677A88" w:rsidRDefault="00690F1F" w:rsidP="00690F1F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rFonts w:ascii="Dosis Medium" w:hAnsi="Dosis Medium" w:cs="Times New Roman"/>
                          <w:b/>
                          <w:bCs/>
                          <w:color w:val="D9E2F3" w:themeColor="accent1" w:themeTint="33"/>
                          <w:sz w:val="24"/>
                          <w:szCs w:val="24"/>
                          <w:u w:val="single"/>
                          <w:lang w:val="en-US"/>
                        </w:rPr>
                        <w:t>KEY TAKEAWAYS</w:t>
                      </w:r>
                    </w:p>
                  </w:txbxContent>
                </v:textbox>
              </v:rect>
            </w:pict>
          </mc:Fallback>
        </mc:AlternateContent>
      </w:r>
    </w:p>
    <w:p w14:paraId="1A014190" w14:textId="77777777" w:rsidR="00C27CDF" w:rsidRPr="00C27CDF" w:rsidRDefault="00C27CDF" w:rsidP="00C27CDF">
      <w:pPr>
        <w:ind w:left="502"/>
        <w:jc w:val="both"/>
        <w:rPr>
          <w:rFonts w:ascii="Cambria" w:hAnsi="Cambria" w:cs="Times New Roman"/>
          <w:bCs/>
        </w:rPr>
      </w:pPr>
    </w:p>
    <w:p w14:paraId="451404AE" w14:textId="2C006E58" w:rsidR="00C27CDF" w:rsidRPr="00C27CDF" w:rsidRDefault="00C27CDF" w:rsidP="00C27CDF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bCs/>
        </w:rPr>
      </w:pPr>
      <w:r w:rsidRPr="00C27CDF">
        <w:rPr>
          <w:rFonts w:ascii="Cambria" w:hAnsi="Cambria" w:cs="Times New Roman"/>
          <w:bCs/>
        </w:rPr>
        <w:t>Python is easy to install and comes with Tkinter by default.</w:t>
      </w:r>
    </w:p>
    <w:p w14:paraId="2C044F4B" w14:textId="0F7BD545" w:rsidR="00C27CDF" w:rsidRPr="00C27CDF" w:rsidRDefault="00C27CDF" w:rsidP="00C27CDF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bCs/>
        </w:rPr>
      </w:pPr>
      <w:r w:rsidRPr="00C27CDF">
        <w:rPr>
          <w:rFonts w:ascii="Cambria" w:hAnsi="Cambria" w:cs="Times New Roman"/>
          <w:bCs/>
        </w:rPr>
        <w:t xml:space="preserve">Visual Studio Code with Python extension is </w:t>
      </w:r>
      <w:r>
        <w:rPr>
          <w:rFonts w:ascii="Cambria" w:hAnsi="Cambria" w:cs="Times New Roman"/>
          <w:bCs/>
        </w:rPr>
        <w:t xml:space="preserve">an offline IDE </w:t>
      </w:r>
      <w:r w:rsidRPr="00C27CDF">
        <w:rPr>
          <w:rFonts w:ascii="Cambria" w:hAnsi="Cambria" w:cs="Times New Roman"/>
          <w:bCs/>
        </w:rPr>
        <w:t>for development.</w:t>
      </w:r>
    </w:p>
    <w:p w14:paraId="3C62C00C" w14:textId="0C738EE7" w:rsidR="00C27CDF" w:rsidRPr="00C27CDF" w:rsidRDefault="00C27CDF" w:rsidP="00C27CDF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bCs/>
        </w:rPr>
      </w:pPr>
      <w:r w:rsidRPr="00C27CDF">
        <w:rPr>
          <w:rFonts w:ascii="Cambria" w:hAnsi="Cambria" w:cs="Times New Roman"/>
          <w:bCs/>
        </w:rPr>
        <w:t>Tkinter is beginner-friendly for creating GUI applications.</w:t>
      </w:r>
    </w:p>
    <w:p w14:paraId="1BFBA334" w14:textId="6BA4B617" w:rsidR="00F02893" w:rsidRPr="00F02893" w:rsidRDefault="00C27CDF" w:rsidP="00C27CDF">
      <w:pPr>
        <w:pStyle w:val="ListParagraph"/>
        <w:numPr>
          <w:ilvl w:val="0"/>
          <w:numId w:val="3"/>
        </w:numPr>
        <w:jc w:val="both"/>
        <w:rPr>
          <w:rFonts w:ascii="Dosis Medium" w:hAnsi="Dosis Medium" w:cs="Times New Roman"/>
          <w:b/>
          <w:bCs/>
          <w:color w:val="B4C6E7" w:themeColor="accent1" w:themeTint="66"/>
          <w:sz w:val="24"/>
          <w:szCs w:val="24"/>
          <w:u w:val="single"/>
        </w:rPr>
      </w:pPr>
      <w:r w:rsidRPr="00C27CDF">
        <w:rPr>
          <w:rFonts w:ascii="Cambria" w:hAnsi="Cambria" w:cs="Times New Roman"/>
          <w:bCs/>
        </w:rPr>
        <w:t xml:space="preserve">The main components of a Tkinter app are </w:t>
      </w:r>
      <w:r w:rsidRPr="00C27CDF">
        <w:rPr>
          <w:rFonts w:ascii="Cambria" w:hAnsi="Cambria" w:cs="Times New Roman"/>
          <w:b/>
          <w:bCs/>
        </w:rPr>
        <w:t>root window, labels, entries, and buttons</w:t>
      </w:r>
      <w:r w:rsidRPr="00C27CDF">
        <w:rPr>
          <w:rFonts w:ascii="Cambria" w:hAnsi="Cambria" w:cs="Times New Roman"/>
          <w:bCs/>
        </w:rPr>
        <w:t>.</w:t>
      </w:r>
    </w:p>
    <w:sectPr w:rsidR="00F02893" w:rsidRPr="00F02893" w:rsidSect="005E3063">
      <w:footerReference w:type="default" r:id="rId23"/>
      <w:pgSz w:w="11906" w:h="16838"/>
      <w:pgMar w:top="720" w:right="127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EC18E" w14:textId="77777777" w:rsidR="00E5211F" w:rsidRDefault="00E5211F" w:rsidP="008E36A8">
      <w:pPr>
        <w:spacing w:after="0" w:line="240" w:lineRule="auto"/>
      </w:pPr>
      <w:r>
        <w:separator/>
      </w:r>
    </w:p>
  </w:endnote>
  <w:endnote w:type="continuationSeparator" w:id="0">
    <w:p w14:paraId="7BEB81C2" w14:textId="77777777" w:rsidR="00E5211F" w:rsidRDefault="00E5211F" w:rsidP="008E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 Medium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882A5" w14:textId="77777777" w:rsidR="00CB0CD6" w:rsidRPr="00CB0CD6" w:rsidRDefault="00CB0CD6" w:rsidP="00CB0CD6">
    <w:pPr>
      <w:pStyle w:val="Footer"/>
      <w:jc w:val="center"/>
      <w:rPr>
        <w:rFonts w:ascii="Sylfaen" w:hAnsi="Sylfaen"/>
        <w:i/>
        <w:iCs/>
      </w:rPr>
    </w:pPr>
    <w:r w:rsidRPr="00CB0CD6">
      <w:rPr>
        <w:rFonts w:ascii="Sylfaen" w:hAnsi="Sylfaen"/>
        <w:i/>
        <w:iCs/>
      </w:rPr>
      <w:t>https://www.98thpercentile.com/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402B8" w14:textId="77777777" w:rsidR="00E5211F" w:rsidRDefault="00E5211F" w:rsidP="008E36A8">
      <w:pPr>
        <w:spacing w:after="0" w:line="240" w:lineRule="auto"/>
      </w:pPr>
      <w:r>
        <w:separator/>
      </w:r>
    </w:p>
  </w:footnote>
  <w:footnote w:type="continuationSeparator" w:id="0">
    <w:p w14:paraId="02AF7E26" w14:textId="77777777" w:rsidR="00E5211F" w:rsidRDefault="00E5211F" w:rsidP="008E3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84DFC"/>
    <w:multiLevelType w:val="hybridMultilevel"/>
    <w:tmpl w:val="040A74B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A866FF"/>
    <w:multiLevelType w:val="multilevel"/>
    <w:tmpl w:val="368C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57611"/>
    <w:multiLevelType w:val="multilevel"/>
    <w:tmpl w:val="8262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94994"/>
    <w:multiLevelType w:val="multilevel"/>
    <w:tmpl w:val="1460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E73F0"/>
    <w:multiLevelType w:val="hybridMultilevel"/>
    <w:tmpl w:val="18B8A88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FF3E50"/>
    <w:multiLevelType w:val="hybridMultilevel"/>
    <w:tmpl w:val="EA6A994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8C203AB"/>
    <w:multiLevelType w:val="hybridMultilevel"/>
    <w:tmpl w:val="8FFE7D54"/>
    <w:lvl w:ilvl="0" w:tplc="A344D2A8">
      <w:start w:val="1"/>
      <w:numFmt w:val="decimal"/>
      <w:lvlText w:val="%1."/>
      <w:lvlJc w:val="left"/>
      <w:pPr>
        <w:ind w:left="1287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C40562E"/>
    <w:multiLevelType w:val="multilevel"/>
    <w:tmpl w:val="CB0C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E45B8"/>
    <w:multiLevelType w:val="multilevel"/>
    <w:tmpl w:val="DDD2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25157"/>
    <w:multiLevelType w:val="hybridMultilevel"/>
    <w:tmpl w:val="64F6C94E"/>
    <w:lvl w:ilvl="0" w:tplc="38069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1A31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6038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4BD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E809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E4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2C39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4D4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4C0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2038A"/>
    <w:multiLevelType w:val="multilevel"/>
    <w:tmpl w:val="0E3E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7576E"/>
    <w:multiLevelType w:val="hybridMultilevel"/>
    <w:tmpl w:val="98C65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24D93"/>
    <w:multiLevelType w:val="hybridMultilevel"/>
    <w:tmpl w:val="5E58EFAE"/>
    <w:lvl w:ilvl="0" w:tplc="98126E6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67F04237"/>
    <w:multiLevelType w:val="multilevel"/>
    <w:tmpl w:val="36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9B6958"/>
    <w:multiLevelType w:val="hybridMultilevel"/>
    <w:tmpl w:val="A8183FC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10A5C16"/>
    <w:multiLevelType w:val="multilevel"/>
    <w:tmpl w:val="9CCE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0E3872"/>
    <w:multiLevelType w:val="hybridMultilevel"/>
    <w:tmpl w:val="5B52BC9C"/>
    <w:lvl w:ilvl="0" w:tplc="A344D2A8">
      <w:start w:val="1"/>
      <w:numFmt w:val="decimal"/>
      <w:lvlText w:val="%1."/>
      <w:lvlJc w:val="left"/>
      <w:pPr>
        <w:ind w:left="1854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49877802">
    <w:abstractNumId w:val="4"/>
  </w:num>
  <w:num w:numId="2" w16cid:durableId="744112850">
    <w:abstractNumId w:val="0"/>
  </w:num>
  <w:num w:numId="3" w16cid:durableId="697269789">
    <w:abstractNumId w:val="12"/>
  </w:num>
  <w:num w:numId="4" w16cid:durableId="1217739662">
    <w:abstractNumId w:val="11"/>
  </w:num>
  <w:num w:numId="5" w16cid:durableId="1086924667">
    <w:abstractNumId w:val="7"/>
  </w:num>
  <w:num w:numId="6" w16cid:durableId="100808364">
    <w:abstractNumId w:val="2"/>
  </w:num>
  <w:num w:numId="7" w16cid:durableId="1923177325">
    <w:abstractNumId w:val="1"/>
  </w:num>
  <w:num w:numId="8" w16cid:durableId="1678727359">
    <w:abstractNumId w:val="6"/>
  </w:num>
  <w:num w:numId="9" w16cid:durableId="360057652">
    <w:abstractNumId w:val="16"/>
  </w:num>
  <w:num w:numId="10" w16cid:durableId="1784883988">
    <w:abstractNumId w:val="3"/>
  </w:num>
  <w:num w:numId="11" w16cid:durableId="587616970">
    <w:abstractNumId w:val="10"/>
  </w:num>
  <w:num w:numId="12" w16cid:durableId="29838261">
    <w:abstractNumId w:val="8"/>
  </w:num>
  <w:num w:numId="13" w16cid:durableId="1945645752">
    <w:abstractNumId w:val="13"/>
  </w:num>
  <w:num w:numId="14" w16cid:durableId="43258940">
    <w:abstractNumId w:val="15"/>
  </w:num>
  <w:num w:numId="15" w16cid:durableId="2058970701">
    <w:abstractNumId w:val="14"/>
  </w:num>
  <w:num w:numId="16" w16cid:durableId="1317804196">
    <w:abstractNumId w:val="9"/>
  </w:num>
  <w:num w:numId="17" w16cid:durableId="1373575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8B"/>
    <w:rsid w:val="000000FD"/>
    <w:rsid w:val="000A4DBF"/>
    <w:rsid w:val="000F54A8"/>
    <w:rsid w:val="00160C04"/>
    <w:rsid w:val="001B1658"/>
    <w:rsid w:val="002047E6"/>
    <w:rsid w:val="00235984"/>
    <w:rsid w:val="002565E4"/>
    <w:rsid w:val="002F57BD"/>
    <w:rsid w:val="0033192C"/>
    <w:rsid w:val="00337238"/>
    <w:rsid w:val="003413B4"/>
    <w:rsid w:val="003661C9"/>
    <w:rsid w:val="003C7095"/>
    <w:rsid w:val="00493FBD"/>
    <w:rsid w:val="004B4582"/>
    <w:rsid w:val="004C5061"/>
    <w:rsid w:val="00585BA7"/>
    <w:rsid w:val="005E3063"/>
    <w:rsid w:val="00677A88"/>
    <w:rsid w:val="00690F1F"/>
    <w:rsid w:val="006F263B"/>
    <w:rsid w:val="007B3078"/>
    <w:rsid w:val="007D078A"/>
    <w:rsid w:val="007D1B87"/>
    <w:rsid w:val="007D6CAE"/>
    <w:rsid w:val="00821B6B"/>
    <w:rsid w:val="008B69D6"/>
    <w:rsid w:val="008D2D8B"/>
    <w:rsid w:val="008D5A64"/>
    <w:rsid w:val="008E36A8"/>
    <w:rsid w:val="008F1D97"/>
    <w:rsid w:val="009322B5"/>
    <w:rsid w:val="00A43B10"/>
    <w:rsid w:val="00A4402B"/>
    <w:rsid w:val="00A70228"/>
    <w:rsid w:val="00AE415E"/>
    <w:rsid w:val="00B8207B"/>
    <w:rsid w:val="00C27CDF"/>
    <w:rsid w:val="00C74509"/>
    <w:rsid w:val="00C75969"/>
    <w:rsid w:val="00C90B95"/>
    <w:rsid w:val="00CB0CD6"/>
    <w:rsid w:val="00CD6E28"/>
    <w:rsid w:val="00D3121C"/>
    <w:rsid w:val="00D31D37"/>
    <w:rsid w:val="00D63899"/>
    <w:rsid w:val="00E31797"/>
    <w:rsid w:val="00E5211F"/>
    <w:rsid w:val="00F02893"/>
    <w:rsid w:val="00F064BE"/>
    <w:rsid w:val="00FC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4F05"/>
  <w15:chartTrackingRefBased/>
  <w15:docId w15:val="{828D972F-C7BE-4EC0-8A28-FE3CEBEA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4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893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3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6A8"/>
  </w:style>
  <w:style w:type="paragraph" w:styleId="Footer">
    <w:name w:val="footer"/>
    <w:basedOn w:val="Normal"/>
    <w:link w:val="FooterChar"/>
    <w:uiPriority w:val="99"/>
    <w:unhideWhenUsed/>
    <w:rsid w:val="008E3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4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ython.org/downloads/" TargetMode="External"/><Relationship Id="rId18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endnotes" Target="endnotes.xml"/><Relationship Id="rId12" Type="http://schemas.openxmlformats.org/officeDocument/2006/relationships/hyperlink" Target="https://www.python.org/downloads/" TargetMode="External"/><Relationship Id="rId17" Type="http://schemas.microsoft.com/office/2007/relationships/hdphoto" Target="media/hdphoto3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hyperlink" Target="https://code.visualstud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NA\Desktop\Curriculum%2098thPercentile\Python%20Revamping_7_8\Handbooks\Python_GR78_HB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33CC"/>
        </a:solidFill>
        <a:ln>
          <a:solidFill>
            <a:srgbClr val="0070C0"/>
          </a:solidFill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33170-D36B-4D91-B7F8-E629C39D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Python_GR78_HB_09</Template>
  <TotalTime>1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</dc:creator>
  <cp:keywords/>
  <dc:description/>
  <cp:lastModifiedBy>RAINA BAFNA</cp:lastModifiedBy>
  <cp:revision>2</cp:revision>
  <cp:lastPrinted>2024-12-27T08:47:00Z</cp:lastPrinted>
  <dcterms:created xsi:type="dcterms:W3CDTF">2024-12-30T05:47:00Z</dcterms:created>
  <dcterms:modified xsi:type="dcterms:W3CDTF">2024-12-30T05:47:00Z</dcterms:modified>
</cp:coreProperties>
</file>