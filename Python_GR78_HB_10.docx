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E27F4" w14:textId="77777777" w:rsidR="008D5A64" w:rsidRDefault="00677A88" w:rsidP="005D74E7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0E9FECB" wp14:editId="3BE0813F">
                <wp:simplePos x="0" y="0"/>
                <wp:positionH relativeFrom="column">
                  <wp:posOffset>-441960</wp:posOffset>
                </wp:positionH>
                <wp:positionV relativeFrom="paragraph">
                  <wp:posOffset>2031365</wp:posOffset>
                </wp:positionV>
                <wp:extent cx="3360420" cy="335280"/>
                <wp:effectExtent l="0" t="0" r="11430" b="26670"/>
                <wp:wrapNone/>
                <wp:docPr id="59503439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335280"/>
                        </a:xfrm>
                        <a:prstGeom prst="rect">
                          <a:avLst/>
                        </a:prstGeom>
                        <a:solidFill>
                          <a:srgbClr val="24569F">
                            <a:alpha val="9098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8BBB1" w14:textId="77777777" w:rsidR="00677A88" w:rsidRPr="00677A88" w:rsidRDefault="00677A88" w:rsidP="00677A88">
                            <w:pPr>
                              <w:ind w:firstLine="567"/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77A88"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</w:rPr>
                              <w:t>PREVIOUS HOMEWORK SOLUTION:</w:t>
                            </w:r>
                          </w:p>
                          <w:p w14:paraId="798579EC" w14:textId="77777777" w:rsidR="00677A88" w:rsidRDefault="00677A88" w:rsidP="00677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9FECB" id="Rectangle 14" o:spid="_x0000_s1026" style="position:absolute;left:0;text-align:left;margin-left:-34.8pt;margin-top:159.95pt;width:264.6pt;height:26.4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" fillcolor="#24569f" strokecolor="#0070c0" strokeweight="1pt">
                <v:fill opacity="59624f"/>
                <v:textbox>
                  <w:txbxContent>
                    <w:p w14:paraId="7638BBB1" w14:textId="77777777" w:rsidR="00677A88" w:rsidRPr="00677A88" w:rsidRDefault="00677A88" w:rsidP="00677A88">
                      <w:pPr>
                        <w:ind w:firstLine="567"/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</w:rPr>
                      </w:pPr>
                      <w:r w:rsidRPr="00677A88"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</w:rPr>
                        <w:t>PREVIOUS HOMEWORK SOLUTION:</w:t>
                      </w:r>
                    </w:p>
                    <w:p w14:paraId="798579EC" w14:textId="77777777" w:rsidR="00677A88" w:rsidRDefault="00677A88" w:rsidP="00677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192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CB1D03" wp14:editId="4124CEBC">
                <wp:simplePos x="0" y="0"/>
                <wp:positionH relativeFrom="column">
                  <wp:posOffset>4572000</wp:posOffset>
                </wp:positionH>
                <wp:positionV relativeFrom="paragraph">
                  <wp:posOffset>347345</wp:posOffset>
                </wp:positionV>
                <wp:extent cx="228727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1404620"/>
                        </a:xfrm>
                        <a:prstGeom prst="rect">
                          <a:avLst/>
                        </a:prstGeom>
                        <a:solidFill>
                          <a:srgbClr val="00337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D3386" w14:textId="30A867B1" w:rsidR="0033192C" w:rsidRPr="00E31797" w:rsidRDefault="0033192C" w:rsidP="0033192C">
                            <w:pPr>
                              <w:spacing w:after="0" w:line="360" w:lineRule="auto"/>
                              <w:rPr>
                                <w:rFonts w:ascii="Dosis Medium" w:hAnsi="Dosis Medium"/>
                              </w:rPr>
                            </w:pPr>
                            <w:r w:rsidRPr="00E31797">
                              <w:rPr>
                                <w:rFonts w:ascii="Dosis Medium" w:hAnsi="Dosis Medium"/>
                              </w:rPr>
                              <w:t xml:space="preserve">Grade: </w:t>
                            </w:r>
                            <w:r w:rsidR="008A1ACE">
                              <w:rPr>
                                <w:rFonts w:ascii="Dosis Medium" w:hAnsi="Dosis Medium"/>
                              </w:rPr>
                              <w:t xml:space="preserve"> 7 &amp; 8</w:t>
                            </w:r>
                          </w:p>
                          <w:p w14:paraId="7E0E7EBB" w14:textId="1A62213C" w:rsidR="0033192C" w:rsidRPr="00E31797" w:rsidRDefault="0033192C" w:rsidP="0033192C">
                            <w:pPr>
                              <w:spacing w:after="0" w:line="360" w:lineRule="auto"/>
                              <w:rPr>
                                <w:rFonts w:ascii="Dosis Medium" w:hAnsi="Dosis Medium"/>
                              </w:rPr>
                            </w:pPr>
                            <w:r w:rsidRPr="00E31797">
                              <w:rPr>
                                <w:rFonts w:ascii="Dosis Medium" w:hAnsi="Dosis Medium"/>
                              </w:rPr>
                              <w:t>Module:</w:t>
                            </w:r>
                            <w:r w:rsidR="008A1ACE">
                              <w:rPr>
                                <w:rFonts w:ascii="Dosis Medium" w:hAnsi="Dosis Medium"/>
                              </w:rPr>
                              <w:t xml:space="preserve"> Python</w:t>
                            </w:r>
                          </w:p>
                          <w:p w14:paraId="0D20D116" w14:textId="468DACDC" w:rsidR="0033192C" w:rsidRPr="00E31797" w:rsidRDefault="0033192C" w:rsidP="0033192C">
                            <w:pPr>
                              <w:spacing w:after="0" w:line="360" w:lineRule="auto"/>
                              <w:rPr>
                                <w:rFonts w:ascii="Dosis Medium" w:hAnsi="Dosis Medium"/>
                              </w:rPr>
                            </w:pPr>
                            <w:r w:rsidRPr="00E31797">
                              <w:rPr>
                                <w:rFonts w:ascii="Dosis Medium" w:hAnsi="Dosis Medium"/>
                              </w:rPr>
                              <w:t>Lesson:</w:t>
                            </w:r>
                            <w:r w:rsidR="008A1ACE">
                              <w:rPr>
                                <w:rFonts w:ascii="Dosis Medium" w:hAnsi="Dosis Medium"/>
                              </w:rPr>
                              <w:t xml:space="preserve"> 10</w:t>
                            </w:r>
                          </w:p>
                          <w:p w14:paraId="3F01E3ED" w14:textId="7910D4AF" w:rsidR="0033192C" w:rsidRPr="00E31797" w:rsidRDefault="0033192C" w:rsidP="0033192C">
                            <w:pPr>
                              <w:spacing w:after="0" w:line="360" w:lineRule="auto"/>
                              <w:rPr>
                                <w:rFonts w:ascii="Dosis Medium" w:hAnsi="Dosis Medium"/>
                              </w:rPr>
                            </w:pPr>
                            <w:r w:rsidRPr="00E31797">
                              <w:rPr>
                                <w:rFonts w:ascii="Dosis Medium" w:hAnsi="Dosis Medium"/>
                              </w:rPr>
                              <w:t>Topic:</w:t>
                            </w:r>
                            <w:r w:rsidR="008A1ACE">
                              <w:rPr>
                                <w:rFonts w:ascii="Dosis Medium" w:hAnsi="Dosis Medium"/>
                              </w:rPr>
                              <w:t xml:space="preserve"> Lists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CB1D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5in;margin-top:27.35pt;width:180.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" fillcolor="#003370" stroked="f">
                <v:textbox style="mso-fit-shape-to-text:t">
                  <w:txbxContent>
                    <w:p w14:paraId="61DD3386" w14:textId="30A867B1" w:rsidR="0033192C" w:rsidRPr="00E31797" w:rsidRDefault="0033192C" w:rsidP="0033192C">
                      <w:pPr>
                        <w:spacing w:after="0" w:line="360" w:lineRule="auto"/>
                        <w:rPr>
                          <w:rFonts w:ascii="Dosis Medium" w:hAnsi="Dosis Medium"/>
                        </w:rPr>
                      </w:pPr>
                      <w:r w:rsidRPr="00E31797">
                        <w:rPr>
                          <w:rFonts w:ascii="Dosis Medium" w:hAnsi="Dosis Medium"/>
                        </w:rPr>
                        <w:t xml:space="preserve">Grade: </w:t>
                      </w:r>
                      <w:r w:rsidR="008A1ACE">
                        <w:rPr>
                          <w:rFonts w:ascii="Dosis Medium" w:hAnsi="Dosis Medium"/>
                        </w:rPr>
                        <w:t xml:space="preserve"> 7 &amp; 8</w:t>
                      </w:r>
                    </w:p>
                    <w:p w14:paraId="7E0E7EBB" w14:textId="1A62213C" w:rsidR="0033192C" w:rsidRPr="00E31797" w:rsidRDefault="0033192C" w:rsidP="0033192C">
                      <w:pPr>
                        <w:spacing w:after="0" w:line="360" w:lineRule="auto"/>
                        <w:rPr>
                          <w:rFonts w:ascii="Dosis Medium" w:hAnsi="Dosis Medium"/>
                        </w:rPr>
                      </w:pPr>
                      <w:r w:rsidRPr="00E31797">
                        <w:rPr>
                          <w:rFonts w:ascii="Dosis Medium" w:hAnsi="Dosis Medium"/>
                        </w:rPr>
                        <w:t>Module:</w:t>
                      </w:r>
                      <w:r w:rsidR="008A1ACE">
                        <w:rPr>
                          <w:rFonts w:ascii="Dosis Medium" w:hAnsi="Dosis Medium"/>
                        </w:rPr>
                        <w:t xml:space="preserve"> Python</w:t>
                      </w:r>
                    </w:p>
                    <w:p w14:paraId="0D20D116" w14:textId="468DACDC" w:rsidR="0033192C" w:rsidRPr="00E31797" w:rsidRDefault="0033192C" w:rsidP="0033192C">
                      <w:pPr>
                        <w:spacing w:after="0" w:line="360" w:lineRule="auto"/>
                        <w:rPr>
                          <w:rFonts w:ascii="Dosis Medium" w:hAnsi="Dosis Medium"/>
                        </w:rPr>
                      </w:pPr>
                      <w:r w:rsidRPr="00E31797">
                        <w:rPr>
                          <w:rFonts w:ascii="Dosis Medium" w:hAnsi="Dosis Medium"/>
                        </w:rPr>
                        <w:t>Lesson:</w:t>
                      </w:r>
                      <w:r w:rsidR="008A1ACE">
                        <w:rPr>
                          <w:rFonts w:ascii="Dosis Medium" w:hAnsi="Dosis Medium"/>
                        </w:rPr>
                        <w:t xml:space="preserve"> 10</w:t>
                      </w:r>
                    </w:p>
                    <w:p w14:paraId="3F01E3ED" w14:textId="7910D4AF" w:rsidR="0033192C" w:rsidRPr="00E31797" w:rsidRDefault="0033192C" w:rsidP="0033192C">
                      <w:pPr>
                        <w:spacing w:after="0" w:line="360" w:lineRule="auto"/>
                        <w:rPr>
                          <w:rFonts w:ascii="Dosis Medium" w:hAnsi="Dosis Medium"/>
                        </w:rPr>
                      </w:pPr>
                      <w:r w:rsidRPr="00E31797">
                        <w:rPr>
                          <w:rFonts w:ascii="Dosis Medium" w:hAnsi="Dosis Medium"/>
                        </w:rPr>
                        <w:t>Topic:</w:t>
                      </w:r>
                      <w:r w:rsidR="008A1ACE">
                        <w:rPr>
                          <w:rFonts w:ascii="Dosis Medium" w:hAnsi="Dosis Medium"/>
                        </w:rPr>
                        <w:t xml:space="preserve"> Lists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92C">
        <w:rPr>
          <w:noProof/>
        </w:rPr>
        <w:drawing>
          <wp:anchor distT="0" distB="0" distL="114300" distR="114300" simplePos="0" relativeHeight="251659263" behindDoc="1" locked="0" layoutInCell="1" allowOverlap="1" wp14:anchorId="3C1BE98C" wp14:editId="15DB853E">
            <wp:simplePos x="0" y="0"/>
            <wp:positionH relativeFrom="margin">
              <wp:posOffset>-441960</wp:posOffset>
            </wp:positionH>
            <wp:positionV relativeFrom="margin">
              <wp:posOffset>-605155</wp:posOffset>
            </wp:positionV>
            <wp:extent cx="7581900" cy="2308860"/>
            <wp:effectExtent l="0" t="0" r="0" b="0"/>
            <wp:wrapSquare wrapText="bothSides"/>
            <wp:docPr id="8787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974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"/>
                    <a:stretch/>
                  </pic:blipFill>
                  <pic:spPr bwMode="auto">
                    <a:xfrm>
                      <a:off x="0" y="0"/>
                      <a:ext cx="758190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A64">
        <w:tab/>
      </w:r>
    </w:p>
    <w:p w14:paraId="701F8F55" w14:textId="77777777" w:rsidR="00677A88" w:rsidRDefault="00677A88" w:rsidP="005D74E7">
      <w:pPr>
        <w:ind w:left="567"/>
        <w:rPr>
          <w:color w:val="FFC000"/>
        </w:rPr>
      </w:pPr>
    </w:p>
    <w:p w14:paraId="05CAABF7" w14:textId="77777777" w:rsidR="00677A88" w:rsidRDefault="00677A88" w:rsidP="005D74E7">
      <w:pPr>
        <w:ind w:left="567"/>
        <w:rPr>
          <w:color w:val="FFC000"/>
        </w:rPr>
      </w:pPr>
    </w:p>
    <w:p w14:paraId="3BB972E1" w14:textId="33347736" w:rsidR="005D74E7" w:rsidRPr="005D74E7" w:rsidRDefault="005D74E7" w:rsidP="005D74E7">
      <w:pPr>
        <w:ind w:left="567"/>
        <w:rPr>
          <w:rFonts w:ascii="Cambria" w:hAnsi="Cambria"/>
        </w:rPr>
      </w:pPr>
      <w:r w:rsidRPr="005D74E7">
        <w:rPr>
          <w:rFonts w:ascii="Cambria" w:hAnsi="Cambria"/>
          <w:lang w:val="en-US"/>
        </w:rPr>
        <w:t>Create a Python GUI based program to add two numbers and display their result</w:t>
      </w:r>
    </w:p>
    <w:p w14:paraId="4B33CE6A" w14:textId="5766026D" w:rsidR="00F02893" w:rsidRDefault="005D74E7" w:rsidP="005D74E7">
      <w:pPr>
        <w:ind w:left="567"/>
        <w:jc w:val="center"/>
        <w:rPr>
          <w:rFonts w:ascii="Cambria" w:hAnsi="Cambria" w:cs="Times New Roman"/>
          <w:noProof/>
        </w:rPr>
      </w:pPr>
      <w:r>
        <w:rPr>
          <w:noProof/>
        </w:rPr>
        <w:drawing>
          <wp:inline distT="0" distB="0" distL="0" distR="0" wp14:anchorId="7F77EB75" wp14:editId="69A350A1">
            <wp:extent cx="2423160" cy="3011263"/>
            <wp:effectExtent l="0" t="0" r="0" b="0"/>
            <wp:docPr id="10721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4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83" cy="30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8E61" w14:textId="77777777" w:rsidR="00677A88" w:rsidRDefault="00677A88" w:rsidP="005D74E7">
      <w:pPr>
        <w:ind w:left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FBB352" wp14:editId="1B1B3DAA">
                <wp:simplePos x="0" y="0"/>
                <wp:positionH relativeFrom="column">
                  <wp:posOffset>-441960</wp:posOffset>
                </wp:positionH>
                <wp:positionV relativeFrom="paragraph">
                  <wp:posOffset>174625</wp:posOffset>
                </wp:positionV>
                <wp:extent cx="3360420" cy="335280"/>
                <wp:effectExtent l="0" t="0" r="11430" b="26670"/>
                <wp:wrapNone/>
                <wp:docPr id="209955249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335280"/>
                        </a:xfrm>
                        <a:prstGeom prst="rect">
                          <a:avLst/>
                        </a:prstGeom>
                        <a:solidFill>
                          <a:srgbClr val="24569F">
                            <a:alpha val="9098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8A78E" w14:textId="77777777" w:rsidR="00677A88" w:rsidRPr="00677A88" w:rsidRDefault="00677A88" w:rsidP="00677A88">
                            <w:pPr>
                              <w:ind w:firstLine="567"/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</w:rPr>
                              <w:t>CLASS CONTENT</w:t>
                            </w:r>
                            <w:r w:rsidRPr="00677A88"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20E0E2D5" w14:textId="77777777" w:rsidR="00677A88" w:rsidRDefault="00677A88" w:rsidP="00677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BB352" id="_x0000_s1028" style="position:absolute;left:0;text-align:left;margin-left:-34.8pt;margin-top:13.75pt;width:264.6pt;height:26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" fillcolor="#24569f" strokecolor="#0070c0" strokeweight="1pt">
                <v:fill opacity="59624f"/>
                <v:textbox>
                  <w:txbxContent>
                    <w:p w14:paraId="6418A78E" w14:textId="77777777" w:rsidR="00677A88" w:rsidRPr="00677A88" w:rsidRDefault="00677A88" w:rsidP="00677A88">
                      <w:pPr>
                        <w:ind w:firstLine="567"/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</w:rPr>
                        <w:t>CLASS CONTENT</w:t>
                      </w:r>
                      <w:r w:rsidRPr="00677A88"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20E0E2D5" w14:textId="77777777" w:rsidR="00677A88" w:rsidRDefault="00677A88" w:rsidP="00677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9CD8DC" w14:textId="77777777" w:rsidR="00677A88" w:rsidRDefault="00677A88" w:rsidP="005D74E7">
      <w:pPr>
        <w:ind w:left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</w:p>
    <w:p w14:paraId="089E0498" w14:textId="77777777" w:rsidR="00F02893" w:rsidRPr="00AE415E" w:rsidRDefault="00F02893" w:rsidP="005D74E7">
      <w:pPr>
        <w:ind w:left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  <w:r w:rsidRPr="00AE415E"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  <w:t xml:space="preserve">OVERVIEW: </w:t>
      </w:r>
    </w:p>
    <w:p w14:paraId="312301CE" w14:textId="77777777" w:rsidR="00585BA7" w:rsidRPr="005B2C67" w:rsidRDefault="00585BA7" w:rsidP="005D74E7">
      <w:pPr>
        <w:spacing w:after="0"/>
        <w:ind w:left="567"/>
        <w:jc w:val="both"/>
        <w:rPr>
          <w:rFonts w:ascii="Cambria" w:hAnsi="Cambria" w:cs="Times New Roman"/>
          <w:b/>
          <w:bCs/>
          <w:u w:val="single"/>
        </w:rPr>
      </w:pPr>
      <w:r w:rsidRPr="005B2C67">
        <w:rPr>
          <w:rFonts w:ascii="Cambria" w:hAnsi="Cambria" w:cs="Times New Roman"/>
          <w:b/>
          <w:bCs/>
          <w:u w:val="single"/>
        </w:rPr>
        <w:t>Learning Outcomes</w:t>
      </w:r>
    </w:p>
    <w:p w14:paraId="63948A95" w14:textId="77777777" w:rsidR="005D74E7" w:rsidRPr="005D74E7" w:rsidRDefault="005D74E7" w:rsidP="005D74E7">
      <w:pPr>
        <w:numPr>
          <w:ilvl w:val="0"/>
          <w:numId w:val="5"/>
        </w:numPr>
        <w:spacing w:after="0"/>
        <w:ind w:left="851" w:hanging="284"/>
        <w:rPr>
          <w:rFonts w:ascii="Cambria" w:eastAsiaTheme="minorEastAsia" w:hAnsi="Cambria" w:cs="Times New Roman"/>
          <w:kern w:val="0"/>
          <w14:ligatures w14:val="none"/>
        </w:rPr>
      </w:pPr>
      <w:r w:rsidRPr="005D74E7">
        <w:rPr>
          <w:rFonts w:ascii="Cambria" w:eastAsiaTheme="minorEastAsia" w:hAnsi="Cambria" w:cs="Times New Roman"/>
          <w:kern w:val="0"/>
          <w:lang w:val="en-US"/>
          <w14:ligatures w14:val="none"/>
        </w:rPr>
        <w:t>Understand the concept of geographical coordinates (latitude and longitude).</w:t>
      </w:r>
    </w:p>
    <w:p w14:paraId="54955CEE" w14:textId="77777777" w:rsidR="005D74E7" w:rsidRPr="005D74E7" w:rsidRDefault="005D74E7" w:rsidP="005D74E7">
      <w:pPr>
        <w:numPr>
          <w:ilvl w:val="0"/>
          <w:numId w:val="5"/>
        </w:numPr>
        <w:spacing w:after="0"/>
        <w:ind w:left="851" w:hanging="284"/>
        <w:rPr>
          <w:rFonts w:ascii="Cambria" w:eastAsiaTheme="minorEastAsia" w:hAnsi="Cambria" w:cs="Times New Roman"/>
          <w:kern w:val="0"/>
          <w14:ligatures w14:val="none"/>
        </w:rPr>
      </w:pPr>
      <w:r w:rsidRPr="005D74E7">
        <w:rPr>
          <w:rFonts w:ascii="Cambria" w:eastAsiaTheme="minorEastAsia" w:hAnsi="Cambria" w:cs="Times New Roman"/>
          <w:kern w:val="0"/>
          <w:lang w:val="en-US"/>
          <w14:ligatures w14:val="none"/>
        </w:rPr>
        <w:t xml:space="preserve">Gain hands-on experience with the </w:t>
      </w:r>
      <w:r w:rsidRPr="005D74E7">
        <w:rPr>
          <w:rFonts w:ascii="Cambria" w:eastAsiaTheme="minorEastAsia" w:hAnsi="Cambria" w:cs="Times New Roman"/>
          <w:b/>
          <w:bCs/>
          <w:kern w:val="0"/>
          <w:lang w:val="en-US"/>
          <w14:ligatures w14:val="none"/>
        </w:rPr>
        <w:t>ephem</w:t>
      </w:r>
      <w:r w:rsidRPr="005D74E7">
        <w:rPr>
          <w:rFonts w:ascii="Cambria" w:eastAsiaTheme="minorEastAsia" w:hAnsi="Cambria" w:cs="Times New Roman"/>
          <w:kern w:val="0"/>
          <w:lang w:val="en-US"/>
          <w14:ligatures w14:val="none"/>
        </w:rPr>
        <w:t xml:space="preserve"> library to calculate celestial events.</w:t>
      </w:r>
    </w:p>
    <w:p w14:paraId="011AF865" w14:textId="77777777" w:rsidR="005D74E7" w:rsidRPr="005D74E7" w:rsidRDefault="005D74E7" w:rsidP="005D74E7">
      <w:pPr>
        <w:numPr>
          <w:ilvl w:val="0"/>
          <w:numId w:val="5"/>
        </w:numPr>
        <w:spacing w:after="0"/>
        <w:ind w:left="851" w:hanging="284"/>
        <w:rPr>
          <w:rFonts w:ascii="Cambria" w:eastAsiaTheme="minorEastAsia" w:hAnsi="Cambria" w:cs="Times New Roman"/>
          <w:kern w:val="0"/>
          <w14:ligatures w14:val="none"/>
        </w:rPr>
      </w:pPr>
      <w:r w:rsidRPr="005D74E7">
        <w:rPr>
          <w:rFonts w:ascii="Cambria" w:eastAsiaTheme="minorEastAsia" w:hAnsi="Cambria" w:cs="Times New Roman"/>
          <w:kern w:val="0"/>
          <w:lang w:val="en-US"/>
          <w14:ligatures w14:val="none"/>
        </w:rPr>
        <w:t>Learn to use Python libraries and functions to solve real-world problems.</w:t>
      </w:r>
    </w:p>
    <w:p w14:paraId="6A2DD997" w14:textId="77777777" w:rsidR="005D74E7" w:rsidRPr="005D74E7" w:rsidRDefault="005D74E7" w:rsidP="005D74E7">
      <w:pPr>
        <w:pStyle w:val="ListParagraph"/>
        <w:numPr>
          <w:ilvl w:val="0"/>
          <w:numId w:val="5"/>
        </w:numPr>
        <w:ind w:left="851" w:hanging="284"/>
        <w:rPr>
          <w:rFonts w:ascii="Cambria" w:hAnsi="Cambria" w:cs="Times New Roman"/>
          <w:lang w:val="en-US"/>
        </w:rPr>
      </w:pPr>
      <w:r w:rsidRPr="005D74E7">
        <w:rPr>
          <w:rFonts w:ascii="Cambria" w:hAnsi="Cambria" w:cs="Times New Roman"/>
          <w:lang w:val="en-US"/>
        </w:rPr>
        <w:t>Enhance research skills by finding geographical coordinates for their hometown</w:t>
      </w:r>
    </w:p>
    <w:p w14:paraId="724FAD68" w14:textId="38F6ABE9" w:rsidR="00F02893" w:rsidRPr="00AE415E" w:rsidRDefault="00F02893" w:rsidP="005D74E7">
      <w:pPr>
        <w:ind w:left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  <w:r w:rsidRPr="00AE415E"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  <w:t>KEY CONCEPTS:</w:t>
      </w:r>
    </w:p>
    <w:p w14:paraId="461B31CF" w14:textId="5ECB51EA" w:rsidR="00A27561" w:rsidRPr="00A27561" w:rsidRDefault="00A27561" w:rsidP="00A27561">
      <w:pPr>
        <w:tabs>
          <w:tab w:val="num" w:pos="1440"/>
        </w:tabs>
        <w:spacing w:after="0" w:line="240" w:lineRule="auto"/>
        <w:ind w:left="567"/>
        <w:jc w:val="both"/>
        <w:rPr>
          <w:rFonts w:ascii="Cambria" w:hAnsi="Cambria" w:cs="Times New Roman"/>
          <w:b/>
          <w:bCs/>
          <w:u w:val="single"/>
        </w:rPr>
      </w:pPr>
      <w:r w:rsidRPr="00A27561">
        <w:rPr>
          <w:rFonts w:ascii="Cambria" w:hAnsi="Cambria" w:cs="Times New Roman"/>
          <w:b/>
          <w:bCs/>
          <w:u w:val="single"/>
        </w:rPr>
        <w:t>List</w:t>
      </w:r>
    </w:p>
    <w:p w14:paraId="08036C27" w14:textId="4CBE9306" w:rsidR="00FA0738" w:rsidRPr="00FA0738" w:rsidRDefault="00FA0738" w:rsidP="00A27561">
      <w:pPr>
        <w:tabs>
          <w:tab w:val="num" w:pos="1440"/>
        </w:tabs>
        <w:spacing w:after="0" w:line="240" w:lineRule="auto"/>
        <w:ind w:left="567"/>
        <w:jc w:val="both"/>
        <w:rPr>
          <w:rFonts w:ascii="Cambria" w:hAnsi="Cambria" w:cs="Times New Roman"/>
        </w:rPr>
      </w:pPr>
      <w:r w:rsidRPr="00FA0738">
        <w:rPr>
          <w:rFonts w:ascii="Cambria" w:hAnsi="Cambria" w:cs="Times New Roman"/>
        </w:rPr>
        <w:t>A list in Python is a built-in data structure that allows you to store a collection of items in a single variable. It is ordered, mutable, and can hold elements of different data types (e.g., integers, strings, or even other lists). Lists are enclosed in square brackets [].</w:t>
      </w:r>
    </w:p>
    <w:p w14:paraId="157FE72B" w14:textId="77777777" w:rsidR="00FA0738" w:rsidRPr="00FA0738" w:rsidRDefault="00FA0738" w:rsidP="00FA0738">
      <w:pPr>
        <w:ind w:left="567"/>
        <w:jc w:val="both"/>
        <w:rPr>
          <w:rFonts w:ascii="Cambria" w:hAnsi="Cambria" w:cs="Times New Roman"/>
          <w:b/>
          <w:bCs/>
          <w:u w:val="single"/>
        </w:rPr>
      </w:pPr>
      <w:r w:rsidRPr="00FA0738">
        <w:rPr>
          <w:rFonts w:ascii="Cambria" w:hAnsi="Cambria" w:cs="Times New Roman"/>
          <w:b/>
          <w:bCs/>
          <w:u w:val="single"/>
        </w:rPr>
        <w:t>List Operations (in short)</w:t>
      </w:r>
    </w:p>
    <w:p w14:paraId="66D42C6B" w14:textId="77777777" w:rsidR="00FA0738" w:rsidRPr="00FA0738" w:rsidRDefault="00FA0738" w:rsidP="00A27561">
      <w:pPr>
        <w:numPr>
          <w:ilvl w:val="0"/>
          <w:numId w:val="6"/>
        </w:numPr>
        <w:tabs>
          <w:tab w:val="clear" w:pos="720"/>
          <w:tab w:val="num" w:pos="851"/>
        </w:tabs>
        <w:ind w:left="851" w:hanging="284"/>
        <w:jc w:val="both"/>
        <w:rPr>
          <w:rFonts w:ascii="Cambria" w:hAnsi="Cambria" w:cs="Times New Roman"/>
          <w:b/>
          <w:bCs/>
        </w:rPr>
      </w:pPr>
      <w:r w:rsidRPr="00FA0738">
        <w:rPr>
          <w:rFonts w:ascii="Cambria" w:hAnsi="Cambria" w:cs="Times New Roman"/>
          <w:b/>
          <w:bCs/>
        </w:rPr>
        <w:t>Basic Operations:</w:t>
      </w:r>
    </w:p>
    <w:p w14:paraId="74B8EFDE" w14:textId="77777777" w:rsidR="00FA0738" w:rsidRPr="00FA0738" w:rsidRDefault="00FA0738" w:rsidP="00FA0738">
      <w:pPr>
        <w:numPr>
          <w:ilvl w:val="0"/>
          <w:numId w:val="7"/>
        </w:numPr>
        <w:tabs>
          <w:tab w:val="clear" w:pos="720"/>
          <w:tab w:val="num" w:pos="851"/>
          <w:tab w:val="num" w:pos="1440"/>
        </w:tabs>
        <w:spacing w:after="0" w:line="240" w:lineRule="auto"/>
        <w:ind w:left="567" w:firstLine="0"/>
        <w:jc w:val="both"/>
        <w:rPr>
          <w:rFonts w:ascii="Cambria" w:hAnsi="Cambria" w:cs="Times New Roman"/>
        </w:rPr>
      </w:pPr>
      <w:r w:rsidRPr="00FA0738">
        <w:rPr>
          <w:rFonts w:ascii="Cambria" w:hAnsi="Cambria" w:cs="Times New Roman"/>
        </w:rPr>
        <w:lastRenderedPageBreak/>
        <w:t>Create a list: my_list = [1, 2, 3]</w:t>
      </w:r>
    </w:p>
    <w:p w14:paraId="75D7002C" w14:textId="77777777" w:rsidR="00FA0738" w:rsidRPr="00FA0738" w:rsidRDefault="00FA0738" w:rsidP="00FA0738">
      <w:pPr>
        <w:numPr>
          <w:ilvl w:val="0"/>
          <w:numId w:val="7"/>
        </w:numPr>
        <w:tabs>
          <w:tab w:val="clear" w:pos="720"/>
          <w:tab w:val="num" w:pos="851"/>
          <w:tab w:val="num" w:pos="1440"/>
        </w:tabs>
        <w:spacing w:after="0" w:line="240" w:lineRule="auto"/>
        <w:ind w:left="567" w:firstLine="0"/>
        <w:jc w:val="both"/>
        <w:rPr>
          <w:rFonts w:ascii="Cambria" w:hAnsi="Cambria" w:cs="Times New Roman"/>
        </w:rPr>
      </w:pPr>
      <w:r w:rsidRPr="00FA0738">
        <w:rPr>
          <w:rFonts w:ascii="Cambria" w:hAnsi="Cambria" w:cs="Times New Roman"/>
        </w:rPr>
        <w:t>Access elements: my_list[0] (first element)</w:t>
      </w:r>
    </w:p>
    <w:p w14:paraId="542E80CF" w14:textId="77777777" w:rsidR="00FA0738" w:rsidRPr="00FA0738" w:rsidRDefault="00FA0738" w:rsidP="00A27561">
      <w:pPr>
        <w:numPr>
          <w:ilvl w:val="0"/>
          <w:numId w:val="7"/>
        </w:numPr>
        <w:tabs>
          <w:tab w:val="clear" w:pos="720"/>
          <w:tab w:val="num" w:pos="851"/>
          <w:tab w:val="num" w:pos="1440"/>
        </w:tabs>
        <w:spacing w:line="240" w:lineRule="auto"/>
        <w:ind w:left="567" w:firstLine="0"/>
        <w:jc w:val="both"/>
        <w:rPr>
          <w:rFonts w:ascii="Cambria" w:hAnsi="Cambria" w:cs="Times New Roman"/>
        </w:rPr>
      </w:pPr>
      <w:r w:rsidRPr="00FA0738">
        <w:rPr>
          <w:rFonts w:ascii="Cambria" w:hAnsi="Cambria" w:cs="Times New Roman"/>
        </w:rPr>
        <w:t>Modify elements: my_list[1] = 20</w:t>
      </w:r>
    </w:p>
    <w:p w14:paraId="7A129BA2" w14:textId="5D7CBA93" w:rsidR="00A27561" w:rsidRPr="00A27561" w:rsidRDefault="00FA0738" w:rsidP="00A27561">
      <w:pPr>
        <w:numPr>
          <w:ilvl w:val="0"/>
          <w:numId w:val="6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  <w:b/>
          <w:bCs/>
        </w:rPr>
      </w:pPr>
      <w:r w:rsidRPr="00A27561">
        <w:rPr>
          <w:rFonts w:ascii="Cambria" w:hAnsi="Cambria" w:cs="Times New Roman"/>
          <w:b/>
          <w:bCs/>
        </w:rPr>
        <w:t>Common Methods:</w:t>
      </w:r>
    </w:p>
    <w:p w14:paraId="6AC74C8B" w14:textId="169F587E" w:rsidR="00FA0738" w:rsidRPr="00A27561" w:rsidRDefault="00FA0738" w:rsidP="00A27561">
      <w:pPr>
        <w:pStyle w:val="ListParagraph"/>
        <w:numPr>
          <w:ilvl w:val="0"/>
          <w:numId w:val="9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rPr>
          <w:rFonts w:ascii="Cambria" w:hAnsi="Cambria" w:cs="Times New Roman"/>
        </w:rPr>
      </w:pPr>
      <w:r w:rsidRPr="00A27561">
        <w:rPr>
          <w:rFonts w:ascii="Cambria" w:hAnsi="Cambria" w:cs="Times New Roman"/>
        </w:rPr>
        <w:t>Add elements: append(), extend()</w:t>
      </w:r>
    </w:p>
    <w:p w14:paraId="7AD05F29" w14:textId="77777777" w:rsidR="00FA0738" w:rsidRPr="00A27561" w:rsidRDefault="00FA0738" w:rsidP="00A27561">
      <w:pPr>
        <w:pStyle w:val="ListParagraph"/>
        <w:numPr>
          <w:ilvl w:val="0"/>
          <w:numId w:val="9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rPr>
          <w:rFonts w:ascii="Cambria" w:hAnsi="Cambria" w:cs="Times New Roman"/>
        </w:rPr>
      </w:pPr>
      <w:r w:rsidRPr="00A27561">
        <w:rPr>
          <w:rFonts w:ascii="Cambria" w:hAnsi="Cambria" w:cs="Times New Roman"/>
        </w:rPr>
        <w:t>Remove elements: pop(), remove()</w:t>
      </w:r>
    </w:p>
    <w:p w14:paraId="26DFB30A" w14:textId="77777777" w:rsidR="00FA0738" w:rsidRPr="00A27561" w:rsidRDefault="00FA0738" w:rsidP="00A27561">
      <w:pPr>
        <w:pStyle w:val="ListParagraph"/>
        <w:numPr>
          <w:ilvl w:val="0"/>
          <w:numId w:val="9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rPr>
          <w:rFonts w:ascii="Cambria" w:hAnsi="Cambria" w:cs="Times New Roman"/>
        </w:rPr>
      </w:pPr>
      <w:r w:rsidRPr="00A27561">
        <w:rPr>
          <w:rFonts w:ascii="Cambria" w:hAnsi="Cambria" w:cs="Times New Roman"/>
        </w:rPr>
        <w:t>Sort a list: sort(), reverse()</w:t>
      </w:r>
    </w:p>
    <w:p w14:paraId="6EE445F2" w14:textId="77777777" w:rsidR="00FA0738" w:rsidRPr="00A27561" w:rsidRDefault="00FA0738" w:rsidP="00A27561">
      <w:pPr>
        <w:pStyle w:val="ListParagraph"/>
        <w:numPr>
          <w:ilvl w:val="0"/>
          <w:numId w:val="9"/>
        </w:numPr>
        <w:tabs>
          <w:tab w:val="clear" w:pos="720"/>
          <w:tab w:val="num" w:pos="851"/>
        </w:tabs>
        <w:spacing w:line="240" w:lineRule="auto"/>
        <w:ind w:left="851" w:hanging="284"/>
        <w:jc w:val="both"/>
        <w:rPr>
          <w:rFonts w:ascii="Cambria" w:hAnsi="Cambria" w:cs="Times New Roman"/>
          <w:b/>
          <w:bCs/>
          <w:u w:val="single"/>
        </w:rPr>
      </w:pPr>
      <w:r w:rsidRPr="00A27561">
        <w:rPr>
          <w:rFonts w:ascii="Cambria" w:hAnsi="Cambria" w:cs="Times New Roman"/>
        </w:rPr>
        <w:t>Count elements</w:t>
      </w:r>
      <w:r w:rsidRPr="00A27561">
        <w:rPr>
          <w:rFonts w:ascii="Cambria" w:hAnsi="Cambria" w:cs="Times New Roman"/>
          <w:b/>
          <w:bCs/>
          <w:u w:val="single"/>
        </w:rPr>
        <w:t>: len(), count()</w:t>
      </w:r>
    </w:p>
    <w:p w14:paraId="465C4169" w14:textId="77777777" w:rsidR="00FA0738" w:rsidRPr="00FA0738" w:rsidRDefault="00FA0738" w:rsidP="00A27561">
      <w:pPr>
        <w:numPr>
          <w:ilvl w:val="0"/>
          <w:numId w:val="6"/>
        </w:numPr>
        <w:tabs>
          <w:tab w:val="clear" w:pos="720"/>
          <w:tab w:val="num" w:pos="851"/>
        </w:tabs>
        <w:ind w:left="851" w:hanging="284"/>
        <w:jc w:val="both"/>
        <w:rPr>
          <w:rFonts w:ascii="Cambria" w:hAnsi="Cambria" w:cs="Times New Roman"/>
        </w:rPr>
      </w:pPr>
      <w:r w:rsidRPr="00FA0738">
        <w:rPr>
          <w:rFonts w:ascii="Cambria" w:hAnsi="Cambria" w:cs="Times New Roman"/>
          <w:b/>
          <w:bCs/>
        </w:rPr>
        <w:t xml:space="preserve">Slicing: </w:t>
      </w:r>
      <w:r w:rsidRPr="00FA0738">
        <w:rPr>
          <w:rFonts w:ascii="Cambria" w:hAnsi="Cambria" w:cs="Times New Roman"/>
        </w:rPr>
        <w:t>Extract parts of a list using my_list[start:end:step].</w:t>
      </w:r>
    </w:p>
    <w:p w14:paraId="0C35BE30" w14:textId="77777777" w:rsidR="00FA0738" w:rsidRPr="00FA0738" w:rsidRDefault="00FA0738" w:rsidP="00FA0738">
      <w:pPr>
        <w:ind w:left="567"/>
        <w:jc w:val="both"/>
        <w:rPr>
          <w:rFonts w:ascii="Cambria" w:hAnsi="Cambria" w:cs="Times New Roman"/>
          <w:b/>
          <w:bCs/>
          <w:u w:val="single"/>
        </w:rPr>
      </w:pPr>
      <w:r w:rsidRPr="00FA0738">
        <w:rPr>
          <w:rFonts w:ascii="Cambria" w:hAnsi="Cambria" w:cs="Times New Roman"/>
          <w:b/>
          <w:bCs/>
          <w:u w:val="single"/>
        </w:rPr>
        <w:t>List Properties</w:t>
      </w:r>
    </w:p>
    <w:p w14:paraId="04CDEFDD" w14:textId="77777777" w:rsidR="00FA0738" w:rsidRPr="00A27561" w:rsidRDefault="00FA0738" w:rsidP="00A27561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rPr>
          <w:rFonts w:ascii="Cambria" w:hAnsi="Cambria" w:cs="Times New Roman"/>
        </w:rPr>
      </w:pPr>
      <w:r w:rsidRPr="00A27561">
        <w:rPr>
          <w:rFonts w:ascii="Cambria" w:hAnsi="Cambria" w:cs="Times New Roman"/>
        </w:rPr>
        <w:t>Order Matters: Lists maintain the order of elements.</w:t>
      </w:r>
    </w:p>
    <w:p w14:paraId="6B779C24" w14:textId="77777777" w:rsidR="00FA0738" w:rsidRPr="00A27561" w:rsidRDefault="00FA0738" w:rsidP="00A27561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rPr>
          <w:rFonts w:ascii="Cambria" w:hAnsi="Cambria" w:cs="Times New Roman"/>
        </w:rPr>
      </w:pPr>
      <w:r w:rsidRPr="00A27561">
        <w:rPr>
          <w:rFonts w:ascii="Cambria" w:hAnsi="Cambria" w:cs="Times New Roman"/>
        </w:rPr>
        <w:t>Mutability: You can change, add, or remove elements after a list is created.</w:t>
      </w:r>
    </w:p>
    <w:p w14:paraId="66AE0D62" w14:textId="77777777" w:rsidR="00FA0738" w:rsidRPr="00A27561" w:rsidRDefault="00FA0738" w:rsidP="00A27561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rPr>
          <w:rFonts w:ascii="Cambria" w:hAnsi="Cambria" w:cs="Times New Roman"/>
        </w:rPr>
      </w:pPr>
      <w:r w:rsidRPr="00A27561">
        <w:rPr>
          <w:rFonts w:ascii="Cambria" w:hAnsi="Cambria" w:cs="Times New Roman"/>
        </w:rPr>
        <w:t>Dynamic: Lists can grow or shrink in size as needed.</w:t>
      </w:r>
    </w:p>
    <w:p w14:paraId="3E444FA1" w14:textId="77777777" w:rsidR="00FA0738" w:rsidRPr="00A27561" w:rsidRDefault="00FA0738" w:rsidP="00A27561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rPr>
          <w:rFonts w:ascii="Cambria" w:hAnsi="Cambria" w:cs="Times New Roman"/>
        </w:rPr>
      </w:pPr>
      <w:r w:rsidRPr="00A27561">
        <w:rPr>
          <w:rFonts w:ascii="Cambria" w:hAnsi="Cambria" w:cs="Times New Roman"/>
        </w:rPr>
        <w:t>Heterogeneous Elements: A list can store items of various types, e.g., [1, "text", [2, 3]].</w:t>
      </w:r>
    </w:p>
    <w:p w14:paraId="5E92881C" w14:textId="77777777" w:rsidR="00585BA7" w:rsidRDefault="00585BA7" w:rsidP="005D74E7">
      <w:pPr>
        <w:ind w:left="567"/>
        <w:jc w:val="both"/>
        <w:rPr>
          <w:rFonts w:ascii="Cambria" w:hAnsi="Cambria" w:cs="Times New Roman"/>
          <w:b/>
          <w:bCs/>
          <w:u w:val="single"/>
        </w:rPr>
      </w:pPr>
    </w:p>
    <w:p w14:paraId="1B234149" w14:textId="77777777" w:rsidR="00A27561" w:rsidRPr="00A27561" w:rsidRDefault="00A27561" w:rsidP="00A27561">
      <w:pPr>
        <w:ind w:left="567"/>
        <w:rPr>
          <w:rFonts w:ascii="Cambria" w:hAnsi="Cambria" w:cs="Times New Roman"/>
          <w:b/>
          <w:bCs/>
          <w:u w:val="single"/>
        </w:rPr>
      </w:pPr>
      <w:r w:rsidRPr="00A27561">
        <w:rPr>
          <w:rFonts w:ascii="Cambria" w:hAnsi="Cambria" w:cs="Times New Roman"/>
          <w:b/>
          <w:bCs/>
          <w:u w:val="single"/>
        </w:rPr>
        <w:t>Ephem Library</w:t>
      </w:r>
    </w:p>
    <w:p w14:paraId="0A4588D7" w14:textId="77777777" w:rsidR="00A27561" w:rsidRPr="00A27561" w:rsidRDefault="00A27561" w:rsidP="00A27561">
      <w:pPr>
        <w:pStyle w:val="ListParagraph"/>
        <w:numPr>
          <w:ilvl w:val="0"/>
          <w:numId w:val="11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A27561">
        <w:rPr>
          <w:rFonts w:ascii="Cambria" w:hAnsi="Cambria" w:cs="Times New Roman"/>
        </w:rPr>
        <w:t>Ephem</w:t>
      </w:r>
      <w:r w:rsidRPr="00A27561">
        <w:rPr>
          <w:rFonts w:ascii="Cambria" w:hAnsi="Cambria" w:cs="Times New Roman"/>
        </w:rPr>
        <w:t xml:space="preserve"> is a Python library used for performing astronomical computations. </w:t>
      </w:r>
    </w:p>
    <w:p w14:paraId="03A6C92F" w14:textId="77777777" w:rsidR="00A27561" w:rsidRPr="00A27561" w:rsidRDefault="00A27561" w:rsidP="00A27561">
      <w:pPr>
        <w:pStyle w:val="ListParagraph"/>
        <w:numPr>
          <w:ilvl w:val="0"/>
          <w:numId w:val="11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A27561">
        <w:rPr>
          <w:rFonts w:ascii="Cambria" w:hAnsi="Cambria" w:cs="Times New Roman"/>
        </w:rPr>
        <w:t xml:space="preserve">It provides tools to calculate the positions of celestial objects like planets, stars, and the Sun, as well as phenomena like sunrise, sunset, and moon phases. </w:t>
      </w:r>
    </w:p>
    <w:p w14:paraId="328C4485" w14:textId="289F55AE" w:rsidR="00A27561" w:rsidRPr="00A27561" w:rsidRDefault="00A27561" w:rsidP="00A27561">
      <w:pPr>
        <w:pStyle w:val="ListParagraph"/>
        <w:numPr>
          <w:ilvl w:val="0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rFonts w:ascii="Cambria" w:hAnsi="Cambria" w:cs="Times New Roman"/>
        </w:rPr>
      </w:pPr>
      <w:r w:rsidRPr="00A27561">
        <w:rPr>
          <w:rFonts w:ascii="Cambria" w:hAnsi="Cambria" w:cs="Times New Roman"/>
        </w:rPr>
        <w:t>It is widely used in applications related to astronomy, astrology, and scientific observations.</w:t>
      </w:r>
    </w:p>
    <w:p w14:paraId="633E5D70" w14:textId="77777777" w:rsidR="00F02893" w:rsidRPr="00AE415E" w:rsidRDefault="00F02893" w:rsidP="005D74E7">
      <w:pPr>
        <w:ind w:left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  <w:r w:rsidRPr="00AE415E"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  <w:t>MAIN ACTIVITY:</w:t>
      </w:r>
    </w:p>
    <w:p w14:paraId="71F9D7DF" w14:textId="5A0A094D" w:rsidR="00A27561" w:rsidRPr="00A27561" w:rsidRDefault="00A27561" w:rsidP="00A27561">
      <w:pPr>
        <w:ind w:left="567"/>
        <w:jc w:val="both"/>
        <w:rPr>
          <w:rFonts w:ascii="Cambria" w:hAnsi="Cambria" w:cs="Times New Roman"/>
        </w:rPr>
      </w:pPr>
      <w:r w:rsidRPr="00A27561">
        <w:rPr>
          <w:rFonts w:ascii="Cambria" w:hAnsi="Cambria" w:cs="Times New Roman"/>
          <w:lang w:val="en-US"/>
        </w:rPr>
        <w:t>To build a Python program</w:t>
      </w:r>
      <w:r>
        <w:rPr>
          <w:rFonts w:ascii="Cambria" w:hAnsi="Cambria" w:cs="Times New Roman"/>
          <w:lang w:val="en-US"/>
        </w:rPr>
        <w:t xml:space="preserve"> that c</w:t>
      </w:r>
      <w:r w:rsidRPr="00A27561">
        <w:rPr>
          <w:rFonts w:ascii="Cambria" w:hAnsi="Cambria" w:cs="Times New Roman"/>
          <w:lang w:val="en-US"/>
        </w:rPr>
        <w:t>alculates the next sunrise and sunset times for these five cities using their geographical coordinates.</w:t>
      </w:r>
    </w:p>
    <w:p w14:paraId="47CDF895" w14:textId="446D813B" w:rsidR="00F02893" w:rsidRDefault="00A27561" w:rsidP="00A27561">
      <w:pPr>
        <w:ind w:left="567"/>
        <w:jc w:val="center"/>
        <w:rPr>
          <w:rFonts w:ascii="Dosis Medium" w:hAnsi="Dosis Medium" w:cs="Times New Roman"/>
          <w:b/>
          <w:bCs/>
          <w:color w:val="B4C6E7" w:themeColor="accent1" w:themeTint="66"/>
          <w:sz w:val="24"/>
          <w:szCs w:val="24"/>
          <w:u w:val="single"/>
        </w:rPr>
      </w:pPr>
      <w:r w:rsidRPr="00A27561">
        <w:rPr>
          <w:rFonts w:ascii="Dosis Medium" w:hAnsi="Dosis Medium" w:cs="Times New Roman"/>
          <w:b/>
          <w:bCs/>
          <w:color w:val="B4C6E7" w:themeColor="accent1" w:themeTint="66"/>
          <w:sz w:val="24"/>
          <w:szCs w:val="24"/>
          <w:u w:val="single"/>
        </w:rPr>
        <w:drawing>
          <wp:inline distT="0" distB="0" distL="0" distR="0" wp14:anchorId="38039637" wp14:editId="35373676">
            <wp:extent cx="4507027" cy="2804160"/>
            <wp:effectExtent l="0" t="0" r="825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5405823-BB64-EE34-E6A5-54458D727D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5405823-BB64-EE34-E6A5-54458D727D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850" cy="28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56D" w14:textId="39E3E7CB" w:rsidR="00A27561" w:rsidRPr="00F02893" w:rsidRDefault="00A27561" w:rsidP="00A27561">
      <w:pPr>
        <w:ind w:left="567"/>
        <w:jc w:val="center"/>
        <w:rPr>
          <w:rFonts w:ascii="Dosis Medium" w:hAnsi="Dosis Medium" w:cs="Times New Roman"/>
          <w:b/>
          <w:bCs/>
          <w:color w:val="B4C6E7" w:themeColor="accent1" w:themeTint="66"/>
          <w:sz w:val="24"/>
          <w:szCs w:val="24"/>
          <w:u w:val="single"/>
        </w:rPr>
      </w:pPr>
      <w:r w:rsidRPr="00A27561">
        <w:rPr>
          <w:rFonts w:ascii="Dosis Medium" w:hAnsi="Dosis Medium" w:cs="Times New Roman"/>
          <w:b/>
          <w:bCs/>
          <w:color w:val="B4C6E7" w:themeColor="accent1" w:themeTint="66"/>
          <w:sz w:val="24"/>
          <w:szCs w:val="24"/>
          <w:u w:val="single"/>
        </w:rPr>
        <w:lastRenderedPageBreak/>
        <w:drawing>
          <wp:inline distT="0" distB="0" distL="0" distR="0" wp14:anchorId="77401C34" wp14:editId="38DBB56A">
            <wp:extent cx="4575611" cy="246507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5D66E8F-A74D-497F-43E3-BA798D36C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5D66E8F-A74D-497F-43E3-BA798D36C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470" cy="24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558E" w14:textId="77777777" w:rsidR="00F02893" w:rsidRDefault="00677A88" w:rsidP="005D74E7">
      <w:pPr>
        <w:ind w:left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6D6C53" wp14:editId="7FE172BB">
                <wp:simplePos x="0" y="0"/>
                <wp:positionH relativeFrom="column">
                  <wp:posOffset>-441960</wp:posOffset>
                </wp:positionH>
                <wp:positionV relativeFrom="paragraph">
                  <wp:posOffset>182245</wp:posOffset>
                </wp:positionV>
                <wp:extent cx="3360420" cy="335280"/>
                <wp:effectExtent l="0" t="0" r="11430" b="26670"/>
                <wp:wrapNone/>
                <wp:docPr id="38577460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335280"/>
                        </a:xfrm>
                        <a:prstGeom prst="rect">
                          <a:avLst/>
                        </a:prstGeom>
                        <a:solidFill>
                          <a:srgbClr val="24569F">
                            <a:alpha val="9098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234C4" w14:textId="77777777" w:rsidR="00677A88" w:rsidRPr="00677A88" w:rsidRDefault="00677A88" w:rsidP="00690F1F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D6C53" id="_x0000_s1029" style="position:absolute;left:0;text-align:left;margin-left:-34.8pt;margin-top:14.35pt;width:264.6pt;height:26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" fillcolor="#24569f" strokecolor="#0070c0" strokeweight="1pt">
                <v:fill opacity="59624f"/>
                <v:textbox>
                  <w:txbxContent>
                    <w:p w14:paraId="0FD234C4" w14:textId="77777777" w:rsidR="00677A88" w:rsidRPr="00677A88" w:rsidRDefault="00677A88" w:rsidP="00690F1F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  <w:lang w:val="en-US"/>
                        </w:rPr>
                        <w:t>HOMEWORK</w:t>
                      </w:r>
                    </w:p>
                  </w:txbxContent>
                </v:textbox>
              </v:rect>
            </w:pict>
          </mc:Fallback>
        </mc:AlternateContent>
      </w:r>
    </w:p>
    <w:p w14:paraId="2ACCF1DE" w14:textId="77777777" w:rsidR="00677A88" w:rsidRDefault="00677A88" w:rsidP="005D74E7">
      <w:pPr>
        <w:ind w:left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</w:p>
    <w:p w14:paraId="4A330C65" w14:textId="75EAFED0" w:rsidR="004830B5" w:rsidRPr="004830B5" w:rsidRDefault="004830B5" w:rsidP="004830B5">
      <w:pPr>
        <w:spacing w:after="0" w:line="240" w:lineRule="auto"/>
        <w:ind w:firstLine="567"/>
        <w:rPr>
          <w:rFonts w:ascii="Cambria" w:hAnsi="Cambria" w:cs="Times New Roman"/>
          <w:b/>
          <w:bCs/>
          <w:u w:val="single"/>
        </w:rPr>
      </w:pPr>
      <w:r w:rsidRPr="004830B5">
        <w:rPr>
          <w:rFonts w:ascii="Cambria" w:hAnsi="Cambria" w:cs="Times New Roman"/>
          <w:b/>
          <w:bCs/>
          <w:u w:val="single"/>
        </w:rPr>
        <w:t xml:space="preserve">Task: </w:t>
      </w:r>
    </w:p>
    <w:p w14:paraId="5ED4C119" w14:textId="30A522C1" w:rsidR="004830B5" w:rsidRPr="004830B5" w:rsidRDefault="004830B5" w:rsidP="004830B5">
      <w:pPr>
        <w:pStyle w:val="ListParagraph"/>
        <w:numPr>
          <w:ilvl w:val="0"/>
          <w:numId w:val="11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4830B5">
        <w:rPr>
          <w:rFonts w:ascii="Cambria" w:hAnsi="Cambria" w:cs="Times New Roman"/>
        </w:rPr>
        <w:t xml:space="preserve">Imagine you are building a tool for travelers who love to chase sunrises and sunsets across different cities. </w:t>
      </w:r>
    </w:p>
    <w:p w14:paraId="2300B360" w14:textId="77777777" w:rsidR="004830B5" w:rsidRPr="004830B5" w:rsidRDefault="004830B5" w:rsidP="004830B5">
      <w:pPr>
        <w:pStyle w:val="ListParagraph"/>
        <w:numPr>
          <w:ilvl w:val="0"/>
          <w:numId w:val="11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4830B5">
        <w:rPr>
          <w:rFonts w:ascii="Cambria" w:hAnsi="Cambria" w:cs="Times New Roman"/>
        </w:rPr>
        <w:t xml:space="preserve">Your task is to create a program that calculates the next sunrise and sunset times for a list of cities based on their geographic locations. </w:t>
      </w:r>
    </w:p>
    <w:p w14:paraId="6CEE34CD" w14:textId="77777777" w:rsidR="004830B5" w:rsidRPr="004830B5" w:rsidRDefault="004830B5" w:rsidP="004830B5">
      <w:pPr>
        <w:pStyle w:val="ListParagraph"/>
        <w:numPr>
          <w:ilvl w:val="0"/>
          <w:numId w:val="11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4830B5">
        <w:rPr>
          <w:rFonts w:ascii="Cambria" w:hAnsi="Cambria" w:cs="Times New Roman"/>
        </w:rPr>
        <w:t>To make it easier for travelers to plan their journeys, add the ability to sort the cities based on either their next sunrise</w:t>
      </w:r>
      <w:r w:rsidRPr="004830B5">
        <w:rPr>
          <w:rFonts w:ascii="Cambria" w:hAnsi="Cambria" w:cs="Times New Roman"/>
          <w:lang w:val="en-US"/>
        </w:rPr>
        <w:t xml:space="preserve"> or next sunset times.</w:t>
      </w:r>
    </w:p>
    <w:p w14:paraId="1C96C9DA" w14:textId="77777777" w:rsidR="004830B5" w:rsidRDefault="004830B5" w:rsidP="004830B5">
      <w:pPr>
        <w:spacing w:after="0" w:line="240" w:lineRule="auto"/>
        <w:ind w:left="851"/>
        <w:rPr>
          <w:rFonts w:ascii="Cambria" w:hAnsi="Cambria" w:cs="Times New Roman"/>
          <w:lang w:val="en-US"/>
        </w:rPr>
      </w:pPr>
    </w:p>
    <w:p w14:paraId="72AC2BA9" w14:textId="7D04D022" w:rsidR="004830B5" w:rsidRDefault="004830B5" w:rsidP="004830B5">
      <w:pPr>
        <w:spacing w:after="0" w:line="240" w:lineRule="auto"/>
        <w:ind w:firstLine="567"/>
        <w:rPr>
          <w:rFonts w:ascii="Cambria" w:hAnsi="Cambria" w:cs="Times New Roman"/>
          <w:b/>
          <w:bCs/>
          <w:u w:val="single"/>
        </w:rPr>
      </w:pPr>
      <w:r w:rsidRPr="004830B5">
        <w:rPr>
          <w:rFonts w:ascii="Cambria" w:hAnsi="Cambria" w:cs="Times New Roman"/>
          <w:b/>
          <w:bCs/>
          <w:u w:val="single"/>
        </w:rPr>
        <w:t xml:space="preserve">Hints: </w:t>
      </w:r>
    </w:p>
    <w:p w14:paraId="3AAF9C3F" w14:textId="64664F20" w:rsidR="004830B5" w:rsidRPr="004830B5" w:rsidRDefault="004830B5" w:rsidP="004830B5">
      <w:pPr>
        <w:pStyle w:val="ListParagraph"/>
        <w:numPr>
          <w:ilvl w:val="0"/>
          <w:numId w:val="11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4830B5">
        <w:rPr>
          <w:rFonts w:ascii="Cambria" w:hAnsi="Cambria" w:cs="Times New Roman"/>
        </w:rPr>
        <w:t>Use the ephem library to calculate sunrise and sunset times based on latitude and longitude.</w:t>
      </w:r>
    </w:p>
    <w:p w14:paraId="7E09FDB1" w14:textId="01FF5760" w:rsidR="004830B5" w:rsidRPr="004830B5" w:rsidRDefault="004830B5" w:rsidP="004830B5">
      <w:pPr>
        <w:pStyle w:val="ListParagraph"/>
        <w:numPr>
          <w:ilvl w:val="0"/>
          <w:numId w:val="11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4830B5">
        <w:rPr>
          <w:rFonts w:ascii="Cambria" w:hAnsi="Cambria" w:cs="Times New Roman"/>
        </w:rPr>
        <w:t>Store city details (name, latitude, longitude) in a list of dictionaries.</w:t>
      </w:r>
    </w:p>
    <w:p w14:paraId="60566337" w14:textId="5F037ABC" w:rsidR="004830B5" w:rsidRPr="004830B5" w:rsidRDefault="004830B5" w:rsidP="004830B5">
      <w:pPr>
        <w:pStyle w:val="ListParagraph"/>
        <w:numPr>
          <w:ilvl w:val="0"/>
          <w:numId w:val="11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4830B5">
        <w:rPr>
          <w:rFonts w:ascii="Cambria" w:hAnsi="Cambria" w:cs="Times New Roman"/>
        </w:rPr>
        <w:t>Use the sorted() function with key=lambda to sort cities by sunrise or sunset times.</w:t>
      </w:r>
    </w:p>
    <w:p w14:paraId="6D290ED1" w14:textId="59DE5F7B" w:rsidR="004830B5" w:rsidRPr="004830B5" w:rsidRDefault="004830B5" w:rsidP="004830B5">
      <w:pPr>
        <w:pStyle w:val="ListParagraph"/>
        <w:numPr>
          <w:ilvl w:val="0"/>
          <w:numId w:val="11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4830B5">
        <w:rPr>
          <w:rFonts w:ascii="Cambria" w:hAnsi="Cambria" w:cs="Times New Roman"/>
        </w:rPr>
        <w:t>Allow the user to choose sorting by sunrise or sunset for easy planning.</w:t>
      </w:r>
    </w:p>
    <w:p w14:paraId="1497BA5A" w14:textId="0ADC12AD" w:rsidR="004830B5" w:rsidRPr="004830B5" w:rsidRDefault="004830B5" w:rsidP="004830B5">
      <w:pPr>
        <w:pStyle w:val="ListParagraph"/>
        <w:numPr>
          <w:ilvl w:val="0"/>
          <w:numId w:val="11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4830B5">
        <w:rPr>
          <w:rFonts w:ascii="Cambria" w:hAnsi="Cambria" w:cs="Times New Roman"/>
        </w:rPr>
        <w:t>Display the</w:t>
      </w:r>
      <w:r w:rsidRPr="004830B5">
        <w:rPr>
          <w:rFonts w:ascii="Cambria" w:hAnsi="Cambria" w:cs="Times New Roman"/>
          <w:b/>
          <w:bCs/>
          <w:u w:val="single"/>
        </w:rPr>
        <w:t xml:space="preserve"> </w:t>
      </w:r>
      <w:r w:rsidRPr="004830B5">
        <w:rPr>
          <w:rFonts w:ascii="Cambria" w:hAnsi="Cambria" w:cs="Times New Roman"/>
        </w:rPr>
        <w:t>sorted results in a simple and readable format.</w:t>
      </w:r>
    </w:p>
    <w:p w14:paraId="07D2935F" w14:textId="77777777" w:rsidR="004830B5" w:rsidRPr="004830B5" w:rsidRDefault="004830B5" w:rsidP="004830B5">
      <w:pPr>
        <w:spacing w:after="0" w:line="240" w:lineRule="auto"/>
        <w:ind w:left="851"/>
        <w:rPr>
          <w:rFonts w:ascii="Cambria" w:hAnsi="Cambria" w:cs="Times New Roman"/>
        </w:rPr>
      </w:pPr>
    </w:p>
    <w:p w14:paraId="7F78BB56" w14:textId="77777777" w:rsidR="00690F1F" w:rsidRDefault="00690F1F" w:rsidP="005D74E7">
      <w:pPr>
        <w:pStyle w:val="ListParagraph"/>
        <w:ind w:left="567"/>
        <w:jc w:val="center"/>
        <w:rPr>
          <w:rFonts w:ascii="Cambria" w:hAnsi="Cambria" w:cs="Times New Roman"/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B7430" wp14:editId="77A4F97A">
                <wp:simplePos x="0" y="0"/>
                <wp:positionH relativeFrom="column">
                  <wp:posOffset>-441960</wp:posOffset>
                </wp:positionH>
                <wp:positionV relativeFrom="paragraph">
                  <wp:posOffset>261620</wp:posOffset>
                </wp:positionV>
                <wp:extent cx="3360420" cy="335280"/>
                <wp:effectExtent l="0" t="0" r="11430" b="26670"/>
                <wp:wrapNone/>
                <wp:docPr id="86245043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335280"/>
                        </a:xfrm>
                        <a:prstGeom prst="rect">
                          <a:avLst/>
                        </a:prstGeom>
                        <a:solidFill>
                          <a:srgbClr val="24569F">
                            <a:alpha val="9098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69A05" w14:textId="77777777" w:rsidR="00690F1F" w:rsidRPr="00677A88" w:rsidRDefault="00690F1F" w:rsidP="00690F1F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KEY TAKEAWAYS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B7430" id="_x0000_s1030" style="position:absolute;left:0;text-align:left;margin-left:-34.8pt;margin-top:20.6pt;width:264.6pt;height:26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" fillcolor="#24569f" strokecolor="#0070c0" strokeweight="1pt">
                <v:fill opacity="59624f"/>
                <v:textbox>
                  <w:txbxContent>
                    <w:p w14:paraId="24169A05" w14:textId="77777777" w:rsidR="00690F1F" w:rsidRPr="00677A88" w:rsidRDefault="00690F1F" w:rsidP="00690F1F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  <w:lang w:val="en-US"/>
                        </w:rPr>
                        <w:t>KEY TAKEAWAYS</w:t>
                      </w:r>
                    </w:p>
                  </w:txbxContent>
                </v:textbox>
              </v:rect>
            </w:pict>
          </mc:Fallback>
        </mc:AlternateContent>
      </w:r>
    </w:p>
    <w:p w14:paraId="55B7E1A7" w14:textId="77777777" w:rsidR="00690F1F" w:rsidRDefault="00690F1F" w:rsidP="005D74E7">
      <w:pPr>
        <w:pStyle w:val="ListParagraph"/>
        <w:ind w:left="567"/>
        <w:jc w:val="center"/>
        <w:rPr>
          <w:rFonts w:ascii="Cambria" w:hAnsi="Cambria" w:cs="Times New Roman"/>
          <w:highlight w:val="lightGray"/>
        </w:rPr>
      </w:pPr>
    </w:p>
    <w:p w14:paraId="0A58B6FC" w14:textId="77777777" w:rsidR="00690F1F" w:rsidRDefault="00690F1F" w:rsidP="005D74E7">
      <w:pPr>
        <w:pStyle w:val="ListParagraph"/>
        <w:ind w:left="567"/>
        <w:jc w:val="center"/>
        <w:rPr>
          <w:rFonts w:ascii="Cambria" w:hAnsi="Cambria" w:cs="Times New Roman"/>
          <w:highlight w:val="lightGray"/>
        </w:rPr>
      </w:pPr>
    </w:p>
    <w:p w14:paraId="0870A9EE" w14:textId="77777777" w:rsidR="00690F1F" w:rsidRPr="009E4C2E" w:rsidRDefault="00690F1F" w:rsidP="005D74E7">
      <w:pPr>
        <w:pStyle w:val="ListParagraph"/>
        <w:ind w:left="567"/>
        <w:jc w:val="center"/>
        <w:rPr>
          <w:rFonts w:ascii="Cambria" w:hAnsi="Cambria" w:cs="Times New Roman"/>
          <w:highlight w:val="lightGray"/>
        </w:rPr>
      </w:pPr>
    </w:p>
    <w:p w14:paraId="6CA23AD7" w14:textId="3867197D" w:rsidR="004830B5" w:rsidRPr="004830B5" w:rsidRDefault="004830B5" w:rsidP="004830B5">
      <w:pPr>
        <w:pStyle w:val="ListParagraph"/>
        <w:numPr>
          <w:ilvl w:val="0"/>
          <w:numId w:val="14"/>
        </w:numPr>
        <w:tabs>
          <w:tab w:val="clear" w:pos="720"/>
          <w:tab w:val="num" w:pos="993"/>
        </w:tabs>
        <w:ind w:left="851" w:hanging="284"/>
        <w:rPr>
          <w:rFonts w:ascii="Cambria" w:hAnsi="Cambria" w:cs="Times New Roman"/>
          <w:bCs/>
        </w:rPr>
      </w:pPr>
      <w:r w:rsidRPr="004830B5">
        <w:rPr>
          <w:rFonts w:ascii="Cambria" w:hAnsi="Cambria" w:cs="Times New Roman"/>
          <w:bCs/>
        </w:rPr>
        <w:t>Lists are versatile and allow dynamic manipulation of data.</w:t>
      </w:r>
    </w:p>
    <w:p w14:paraId="5293F7D3" w14:textId="77777777" w:rsidR="004830B5" w:rsidRPr="004830B5" w:rsidRDefault="004830B5" w:rsidP="004830B5">
      <w:pPr>
        <w:pStyle w:val="ListParagraph"/>
        <w:numPr>
          <w:ilvl w:val="0"/>
          <w:numId w:val="14"/>
        </w:numPr>
        <w:tabs>
          <w:tab w:val="clear" w:pos="720"/>
          <w:tab w:val="num" w:pos="993"/>
        </w:tabs>
        <w:ind w:left="851" w:hanging="284"/>
        <w:rPr>
          <w:rFonts w:ascii="Cambria" w:hAnsi="Cambria" w:cs="Times New Roman"/>
          <w:bCs/>
        </w:rPr>
      </w:pPr>
      <w:r w:rsidRPr="004830B5">
        <w:rPr>
          <w:rFonts w:ascii="Cambria" w:hAnsi="Cambria" w:cs="Times New Roman"/>
          <w:bCs/>
        </w:rPr>
        <w:t>Lists support various operations like adding, removing, and sorting.</w:t>
      </w:r>
    </w:p>
    <w:p w14:paraId="0421EBD1" w14:textId="2A7B2DAC" w:rsidR="004830B5" w:rsidRPr="004830B5" w:rsidRDefault="004830B5" w:rsidP="008A1ACE">
      <w:pPr>
        <w:pStyle w:val="ListParagraph"/>
        <w:numPr>
          <w:ilvl w:val="0"/>
          <w:numId w:val="14"/>
        </w:numPr>
        <w:tabs>
          <w:tab w:val="clear" w:pos="720"/>
          <w:tab w:val="num" w:pos="851"/>
        </w:tabs>
        <w:ind w:left="851" w:hanging="284"/>
        <w:rPr>
          <w:rFonts w:ascii="Cambria" w:hAnsi="Cambria" w:cs="Times New Roman"/>
          <w:bCs/>
        </w:rPr>
      </w:pPr>
      <w:r w:rsidRPr="004830B5">
        <w:rPr>
          <w:rFonts w:ascii="Cambria" w:hAnsi="Cambria" w:cs="Times New Roman"/>
          <w:bCs/>
        </w:rPr>
        <w:t>Ephem is a specialized library for astronomical calculations and is easy to integrate into Python programs.</w:t>
      </w:r>
    </w:p>
    <w:p w14:paraId="103EB672" w14:textId="2F4CAE2B" w:rsidR="00F02893" w:rsidRPr="004830B5" w:rsidRDefault="004830B5" w:rsidP="004830B5">
      <w:pPr>
        <w:pStyle w:val="ListParagraph"/>
        <w:numPr>
          <w:ilvl w:val="0"/>
          <w:numId w:val="14"/>
        </w:numPr>
        <w:tabs>
          <w:tab w:val="clear" w:pos="720"/>
          <w:tab w:val="num" w:pos="993"/>
        </w:tabs>
        <w:ind w:left="851" w:hanging="284"/>
        <w:rPr>
          <w:rFonts w:ascii="Dosis Medium" w:hAnsi="Dosis Medium" w:cs="Times New Roman"/>
          <w:b/>
          <w:bCs/>
          <w:color w:val="B4C6E7" w:themeColor="accent1" w:themeTint="66"/>
          <w:sz w:val="24"/>
          <w:szCs w:val="24"/>
          <w:u w:val="single"/>
        </w:rPr>
      </w:pPr>
      <w:r w:rsidRPr="004830B5">
        <w:rPr>
          <w:rFonts w:ascii="Cambria" w:hAnsi="Cambria" w:cs="Times New Roman"/>
          <w:bCs/>
        </w:rPr>
        <w:t>Ephem can calculate sunrise and sunset times based on a city's geographic coordinates (latitude and longitude).</w:t>
      </w:r>
    </w:p>
    <w:sectPr w:rsidR="00F02893" w:rsidRPr="004830B5" w:rsidSect="005D74E7">
      <w:footerReference w:type="default" r:id="rId12"/>
      <w:pgSz w:w="11906" w:h="16838"/>
      <w:pgMar w:top="720" w:right="127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75E7C" w14:textId="77777777" w:rsidR="000B69B4" w:rsidRDefault="000B69B4" w:rsidP="008E36A8">
      <w:pPr>
        <w:spacing w:after="0" w:line="240" w:lineRule="auto"/>
      </w:pPr>
      <w:r>
        <w:separator/>
      </w:r>
    </w:p>
  </w:endnote>
  <w:endnote w:type="continuationSeparator" w:id="0">
    <w:p w14:paraId="4873D96B" w14:textId="77777777" w:rsidR="000B69B4" w:rsidRDefault="000B69B4" w:rsidP="008E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 Medium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1ADA9" w14:textId="77777777" w:rsidR="00CB0CD6" w:rsidRPr="00CB0CD6" w:rsidRDefault="00CB0CD6" w:rsidP="00CB0CD6">
    <w:pPr>
      <w:pStyle w:val="Footer"/>
      <w:jc w:val="center"/>
      <w:rPr>
        <w:rFonts w:ascii="Sylfaen" w:hAnsi="Sylfaen"/>
        <w:i/>
        <w:iCs/>
      </w:rPr>
    </w:pPr>
    <w:r w:rsidRPr="00CB0CD6">
      <w:rPr>
        <w:rFonts w:ascii="Sylfaen" w:hAnsi="Sylfaen"/>
        <w:i/>
        <w:iCs/>
      </w:rPr>
      <w:t>https://www.98thpercentile.com/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9930F" w14:textId="77777777" w:rsidR="000B69B4" w:rsidRDefault="000B69B4" w:rsidP="008E36A8">
      <w:pPr>
        <w:spacing w:after="0" w:line="240" w:lineRule="auto"/>
      </w:pPr>
      <w:r>
        <w:separator/>
      </w:r>
    </w:p>
  </w:footnote>
  <w:footnote w:type="continuationSeparator" w:id="0">
    <w:p w14:paraId="4D42572C" w14:textId="77777777" w:rsidR="000B69B4" w:rsidRDefault="000B69B4" w:rsidP="008E3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F6517"/>
    <w:multiLevelType w:val="multilevel"/>
    <w:tmpl w:val="A8C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1909"/>
    <w:multiLevelType w:val="hybridMultilevel"/>
    <w:tmpl w:val="410AA7C6"/>
    <w:lvl w:ilvl="0" w:tplc="EDF6B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CE7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4B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FE6A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EF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C7E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495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D66F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78B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7FF"/>
    <w:multiLevelType w:val="hybridMultilevel"/>
    <w:tmpl w:val="76840544"/>
    <w:lvl w:ilvl="0" w:tplc="6B503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28F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29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2FF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F2EF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ECFA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291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E4E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D0C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60A9"/>
    <w:multiLevelType w:val="multilevel"/>
    <w:tmpl w:val="A8C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84DFC"/>
    <w:multiLevelType w:val="hybridMultilevel"/>
    <w:tmpl w:val="040A74B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C026789"/>
    <w:multiLevelType w:val="multilevel"/>
    <w:tmpl w:val="A8C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E4679"/>
    <w:multiLevelType w:val="multilevel"/>
    <w:tmpl w:val="9932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05A14"/>
    <w:multiLevelType w:val="multilevel"/>
    <w:tmpl w:val="A8C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E73F0"/>
    <w:multiLevelType w:val="hybridMultilevel"/>
    <w:tmpl w:val="18B8A88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7B8653D"/>
    <w:multiLevelType w:val="multilevel"/>
    <w:tmpl w:val="A8C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34082"/>
    <w:multiLevelType w:val="multilevel"/>
    <w:tmpl w:val="1C9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24D93"/>
    <w:multiLevelType w:val="hybridMultilevel"/>
    <w:tmpl w:val="77EE4EF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6A476787"/>
    <w:multiLevelType w:val="multilevel"/>
    <w:tmpl w:val="E0C6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90C77"/>
    <w:multiLevelType w:val="hybridMultilevel"/>
    <w:tmpl w:val="B2B0A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7802">
    <w:abstractNumId w:val="8"/>
  </w:num>
  <w:num w:numId="2" w16cid:durableId="744112850">
    <w:abstractNumId w:val="4"/>
  </w:num>
  <w:num w:numId="3" w16cid:durableId="697269789">
    <w:abstractNumId w:val="11"/>
  </w:num>
  <w:num w:numId="4" w16cid:durableId="1382755202">
    <w:abstractNumId w:val="2"/>
  </w:num>
  <w:num w:numId="5" w16cid:durableId="650720608">
    <w:abstractNumId w:val="13"/>
  </w:num>
  <w:num w:numId="6" w16cid:durableId="2028016275">
    <w:abstractNumId w:val="12"/>
  </w:num>
  <w:num w:numId="7" w16cid:durableId="1817988988">
    <w:abstractNumId w:val="6"/>
  </w:num>
  <w:num w:numId="8" w16cid:durableId="246044022">
    <w:abstractNumId w:val="3"/>
  </w:num>
  <w:num w:numId="9" w16cid:durableId="917398356">
    <w:abstractNumId w:val="9"/>
  </w:num>
  <w:num w:numId="10" w16cid:durableId="690185029">
    <w:abstractNumId w:val="0"/>
  </w:num>
  <w:num w:numId="11" w16cid:durableId="400325274">
    <w:abstractNumId w:val="7"/>
  </w:num>
  <w:num w:numId="12" w16cid:durableId="1485928821">
    <w:abstractNumId w:val="1"/>
  </w:num>
  <w:num w:numId="13" w16cid:durableId="772941687">
    <w:abstractNumId w:val="5"/>
  </w:num>
  <w:num w:numId="14" w16cid:durableId="1819607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A"/>
    <w:rsid w:val="000000FD"/>
    <w:rsid w:val="000A4DBF"/>
    <w:rsid w:val="000B69B4"/>
    <w:rsid w:val="000F54A8"/>
    <w:rsid w:val="001B1658"/>
    <w:rsid w:val="002047E6"/>
    <w:rsid w:val="00235984"/>
    <w:rsid w:val="002F57BD"/>
    <w:rsid w:val="0033192C"/>
    <w:rsid w:val="00337238"/>
    <w:rsid w:val="003413B4"/>
    <w:rsid w:val="003661C9"/>
    <w:rsid w:val="003B353C"/>
    <w:rsid w:val="003C7095"/>
    <w:rsid w:val="004830B5"/>
    <w:rsid w:val="00493FBD"/>
    <w:rsid w:val="004C5061"/>
    <w:rsid w:val="00585BA7"/>
    <w:rsid w:val="005D74E7"/>
    <w:rsid w:val="00677A88"/>
    <w:rsid w:val="00690F1F"/>
    <w:rsid w:val="006F263B"/>
    <w:rsid w:val="007B3078"/>
    <w:rsid w:val="007D078A"/>
    <w:rsid w:val="007D1B87"/>
    <w:rsid w:val="00821B6B"/>
    <w:rsid w:val="008A1ACE"/>
    <w:rsid w:val="008B69D6"/>
    <w:rsid w:val="008D5A64"/>
    <w:rsid w:val="008E36A8"/>
    <w:rsid w:val="008F1D97"/>
    <w:rsid w:val="00A27561"/>
    <w:rsid w:val="00A43B10"/>
    <w:rsid w:val="00A4402B"/>
    <w:rsid w:val="00AE415E"/>
    <w:rsid w:val="00B8207B"/>
    <w:rsid w:val="00C74509"/>
    <w:rsid w:val="00C75969"/>
    <w:rsid w:val="00C90B95"/>
    <w:rsid w:val="00CB0CD6"/>
    <w:rsid w:val="00D3121C"/>
    <w:rsid w:val="00D31D37"/>
    <w:rsid w:val="00D63899"/>
    <w:rsid w:val="00E31797"/>
    <w:rsid w:val="00E7074A"/>
    <w:rsid w:val="00EE1BCA"/>
    <w:rsid w:val="00F02893"/>
    <w:rsid w:val="00F064BE"/>
    <w:rsid w:val="00FA0738"/>
    <w:rsid w:val="00FC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B288"/>
  <w15:chartTrackingRefBased/>
  <w15:docId w15:val="{46C473F3-6BA6-4EC3-AD9E-BE84E694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4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893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3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6A8"/>
  </w:style>
  <w:style w:type="paragraph" w:styleId="Footer">
    <w:name w:val="footer"/>
    <w:basedOn w:val="Normal"/>
    <w:link w:val="FooterChar"/>
    <w:uiPriority w:val="99"/>
    <w:unhideWhenUsed/>
    <w:rsid w:val="008E3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2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NA\Desktop\Curriculum%2098thPercentile\Python%20Revamping_7_8\Handbooks\Python_GR78_HB_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33CC"/>
        </a:solidFill>
        <a:ln>
          <a:solidFill>
            <a:srgbClr val="0070C0"/>
          </a:solidFill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33170-D36B-4D91-B7F8-E629C39D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Python_GR78_HB_10</Template>
  <TotalTime>117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</dc:creator>
  <cp:keywords/>
  <dc:description/>
  <cp:lastModifiedBy>RAINA BAFNA</cp:lastModifiedBy>
  <cp:revision>4</cp:revision>
  <cp:lastPrinted>2024-12-27T08:47:00Z</cp:lastPrinted>
  <dcterms:created xsi:type="dcterms:W3CDTF">2024-12-30T06:03:00Z</dcterms:created>
  <dcterms:modified xsi:type="dcterms:W3CDTF">2024-12-30T08:02:00Z</dcterms:modified>
</cp:coreProperties>
</file>